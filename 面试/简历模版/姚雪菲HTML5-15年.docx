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7F" w:rsidRPr="00D80DDB" w:rsidRDefault="00C5077F" w:rsidP="004F5327">
      <w:pPr>
        <w:widowControl w:val="0"/>
        <w:jc w:val="center"/>
        <w:rPr>
          <w:rFonts w:ascii="宋体"/>
          <w:b/>
          <w:kern w:val="2"/>
          <w:sz w:val="36"/>
          <w:szCs w:val="36"/>
        </w:rPr>
      </w:pPr>
      <w:r>
        <w:rPr>
          <w:rFonts w:ascii="宋体" w:hAnsi="宋体" w:hint="eastAsia"/>
          <w:b/>
          <w:kern w:val="2"/>
          <w:sz w:val="36"/>
          <w:szCs w:val="36"/>
        </w:rPr>
        <w:t>个人简历</w:t>
      </w:r>
      <w:r>
        <w:rPr>
          <w:rFonts w:ascii="宋体"/>
          <w:b/>
          <w:kern w:val="2"/>
          <w:sz w:val="36"/>
          <w:szCs w:val="36"/>
        </w:rPr>
        <w:tab/>
      </w:r>
    </w:p>
    <w:p w:rsidR="00C5077F" w:rsidRDefault="00C5077F" w:rsidP="004F5327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【个人信息】</w:t>
      </w:r>
    </w:p>
    <w:p w:rsidR="00C5077F" w:rsidRDefault="00C5077F" w:rsidP="004F5327">
      <w:pPr>
        <w:tabs>
          <w:tab w:val="left" w:pos="720"/>
          <w:tab w:val="left" w:pos="2400"/>
        </w:tabs>
      </w:pPr>
      <w:r>
        <w:tab/>
      </w:r>
      <w:r>
        <w:rPr>
          <w:rFonts w:hint="eastAsia"/>
        </w:rPr>
        <w:t>姓</w:t>
      </w:r>
      <w:r>
        <w:t xml:space="preserve">    </w:t>
      </w:r>
      <w:r>
        <w:rPr>
          <w:rFonts w:hint="eastAsia"/>
        </w:rPr>
        <w:t>名：</w:t>
      </w:r>
      <w:r>
        <w:tab/>
      </w:r>
      <w:r>
        <w:tab/>
        <w:t xml:space="preserve">   </w:t>
      </w:r>
      <w:r>
        <w:rPr>
          <w:rFonts w:hint="eastAsia"/>
        </w:rPr>
        <w:t>姚雪菲</w:t>
      </w:r>
    </w:p>
    <w:p w:rsidR="00C5077F" w:rsidRDefault="00C5077F" w:rsidP="00EF53A0">
      <w:pPr>
        <w:tabs>
          <w:tab w:val="left" w:pos="720"/>
          <w:tab w:val="left" w:pos="2400"/>
        </w:tabs>
      </w:pPr>
      <w:r>
        <w:tab/>
      </w:r>
      <w:r>
        <w:rPr>
          <w:rFonts w:hint="eastAsia"/>
        </w:rPr>
        <w:t>工作经验：</w:t>
      </w:r>
      <w:r>
        <w:tab/>
      </w:r>
      <w:r>
        <w:tab/>
        <w:t xml:space="preserve">   1</w:t>
      </w:r>
      <w:r>
        <w:rPr>
          <w:rFonts w:hint="eastAsia"/>
        </w:rPr>
        <w:t>年</w:t>
      </w:r>
    </w:p>
    <w:p w:rsidR="00C5077F" w:rsidRPr="004F5327" w:rsidRDefault="00C5077F" w:rsidP="00D63B63">
      <w:pPr>
        <w:tabs>
          <w:tab w:val="left" w:pos="720"/>
          <w:tab w:val="left" w:pos="2400"/>
        </w:tabs>
        <w:rPr>
          <w:rFonts w:ascii="宋体"/>
        </w:rPr>
      </w:pPr>
      <w:r>
        <w:tab/>
      </w:r>
      <w:r>
        <w:rPr>
          <w:rFonts w:hint="eastAsia"/>
        </w:rPr>
        <w:t>主修专业：</w:t>
      </w:r>
      <w:r>
        <w:tab/>
      </w:r>
      <w:r>
        <w:tab/>
        <w:t xml:space="preserve">   </w:t>
      </w:r>
      <w:r>
        <w:rPr>
          <w:rFonts w:ascii="宋体" w:hAnsi="宋体" w:hint="eastAsia"/>
        </w:rPr>
        <w:t>网络工程</w:t>
      </w:r>
    </w:p>
    <w:p w:rsidR="00C5077F" w:rsidRDefault="00C5077F" w:rsidP="00215D4B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 w:rsidRPr="004F5327">
        <w:rPr>
          <w:rFonts w:ascii="宋体"/>
        </w:rPr>
        <w:tab/>
      </w:r>
      <w:r w:rsidRPr="004F5327">
        <w:rPr>
          <w:rFonts w:ascii="宋体" w:hAnsi="宋体" w:hint="eastAsia"/>
        </w:rPr>
        <w:t>邮</w:t>
      </w:r>
      <w:r>
        <w:rPr>
          <w:rFonts w:ascii="宋体" w:hAnsi="宋体"/>
        </w:rPr>
        <w:t xml:space="preserve">    </w:t>
      </w:r>
      <w:r w:rsidRPr="004F5327">
        <w:rPr>
          <w:rFonts w:ascii="宋体" w:hAnsi="宋体" w:hint="eastAsia"/>
        </w:rPr>
        <w:t>箱：</w:t>
      </w:r>
      <w:r w:rsidRPr="004F5327">
        <w:rPr>
          <w:rFonts w:ascii="宋体" w:hAnsi="宋体"/>
        </w:rPr>
        <w:t xml:space="preserve">      </w:t>
      </w:r>
      <w:r>
        <w:rPr>
          <w:rFonts w:ascii="宋体" w:hAnsi="宋体"/>
        </w:rPr>
        <w:t xml:space="preserve">  </w:t>
      </w:r>
      <w:hyperlink r:id="rId7" w:history="1">
        <w:r w:rsidRPr="00952070">
          <w:rPr>
            <w:rStyle w:val="Hyperlink"/>
            <w:rFonts w:ascii="宋体" w:hAnsi="宋体"/>
          </w:rPr>
          <w:t>xuefei0353@sina.com</w:t>
        </w:r>
      </w:hyperlink>
    </w:p>
    <w:p w:rsidR="00C5077F" w:rsidRPr="00215D4B" w:rsidRDefault="00C5077F" w:rsidP="00215D4B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 w:rsidRPr="004F5327">
        <w:rPr>
          <w:rFonts w:ascii="宋体"/>
        </w:rPr>
        <w:tab/>
      </w:r>
      <w:r w:rsidRPr="004F5327">
        <w:rPr>
          <w:rFonts w:ascii="宋体" w:hAnsi="宋体" w:hint="eastAsia"/>
        </w:rPr>
        <w:t>联系方式：</w:t>
      </w:r>
      <w:r w:rsidRPr="004F5327">
        <w:rPr>
          <w:rFonts w:ascii="宋体" w:hAnsi="宋体"/>
        </w:rPr>
        <w:t xml:space="preserve">  </w:t>
      </w:r>
      <w:r>
        <w:rPr>
          <w:rFonts w:ascii="宋体"/>
        </w:rPr>
        <w:tab/>
      </w:r>
      <w:r>
        <w:rPr>
          <w:rFonts w:ascii="宋体" w:hAnsi="宋体"/>
        </w:rPr>
        <w:t>15670500353</w:t>
      </w:r>
    </w:p>
    <w:p w:rsidR="00C5077F" w:rsidRDefault="00C5077F" w:rsidP="004F5327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【求职意向】</w:t>
      </w:r>
    </w:p>
    <w:p w:rsidR="00C5077F" w:rsidRPr="004F5327" w:rsidRDefault="00C5077F" w:rsidP="004F5327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>
        <w:tab/>
      </w:r>
      <w:r w:rsidRPr="004F5327">
        <w:rPr>
          <w:rFonts w:ascii="宋体" w:hAnsi="宋体" w:hint="eastAsia"/>
        </w:rPr>
        <w:t>工作性质：</w:t>
      </w:r>
      <w:r w:rsidRPr="004F5327">
        <w:rPr>
          <w:rFonts w:ascii="宋体"/>
        </w:rPr>
        <w:tab/>
      </w:r>
      <w:r w:rsidRPr="004F5327">
        <w:rPr>
          <w:rFonts w:ascii="宋体" w:hAnsi="宋体" w:hint="eastAsia"/>
        </w:rPr>
        <w:t>全职</w:t>
      </w:r>
    </w:p>
    <w:p w:rsidR="00C5077F" w:rsidRDefault="00C5077F" w:rsidP="004F5327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 w:rsidRPr="004F5327">
        <w:rPr>
          <w:rFonts w:ascii="宋体"/>
        </w:rPr>
        <w:tab/>
      </w:r>
      <w:r w:rsidRPr="004F5327">
        <w:rPr>
          <w:rFonts w:ascii="宋体" w:hAnsi="宋体" w:hint="eastAsia"/>
        </w:rPr>
        <w:t>期望职位：</w:t>
      </w:r>
      <w:r>
        <w:rPr>
          <w:rFonts w:ascii="宋体"/>
        </w:rPr>
        <w:tab/>
      </w:r>
      <w:r>
        <w:rPr>
          <w:rFonts w:ascii="宋体" w:hAnsi="宋体"/>
        </w:rPr>
        <w:t>HTML5</w:t>
      </w:r>
      <w:r>
        <w:rPr>
          <w:rFonts w:ascii="宋体" w:hAnsi="宋体" w:hint="eastAsia"/>
        </w:rPr>
        <w:t>移动端开发</w:t>
      </w:r>
    </w:p>
    <w:p w:rsidR="00C5077F" w:rsidRPr="00215D4B" w:rsidRDefault="00C5077F" w:rsidP="00215D4B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>
        <w:rPr>
          <w:rFonts w:ascii="宋体"/>
        </w:rPr>
        <w:tab/>
      </w:r>
      <w:r w:rsidRPr="004F5327">
        <w:rPr>
          <w:rFonts w:ascii="宋体" w:hAnsi="宋体" w:hint="eastAsia"/>
        </w:rPr>
        <w:t>目前状况：</w:t>
      </w:r>
      <w:r w:rsidRPr="004F5327">
        <w:rPr>
          <w:rFonts w:ascii="宋体"/>
        </w:rPr>
        <w:tab/>
      </w:r>
      <w:r w:rsidRPr="004F5327">
        <w:rPr>
          <w:rFonts w:ascii="宋体" w:hAnsi="宋体" w:hint="eastAsia"/>
        </w:rPr>
        <w:t>目前处于离职状态，可立即上岗</w:t>
      </w:r>
    </w:p>
    <w:p w:rsidR="00C5077F" w:rsidRDefault="00C5077F" w:rsidP="004F5327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【专业技能】</w:t>
      </w:r>
    </w:p>
    <w:p w:rsidR="00C5077F" w:rsidRDefault="00C5077F" w:rsidP="005F7C8E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</w:t>
      </w:r>
      <w:r w:rsidRPr="00184F8D">
        <w:rPr>
          <w:rFonts w:hint="eastAsia"/>
          <w:color w:val="000000"/>
          <w:szCs w:val="21"/>
        </w:rPr>
        <w:t>弹性布局及响应式布局，能够有效解决和改善各种手机适配问题。</w:t>
      </w:r>
    </w:p>
    <w:p w:rsidR="00C5077F" w:rsidRDefault="00C5077F" w:rsidP="001528F6">
      <w:pPr>
        <w:pStyle w:val="ListParagraph"/>
        <w:numPr>
          <w:ilvl w:val="0"/>
          <w:numId w:val="17"/>
        </w:numPr>
        <w:tabs>
          <w:tab w:val="left" w:pos="720"/>
          <w:tab w:val="left" w:pos="2400"/>
          <w:tab w:val="left" w:pos="2640"/>
        </w:tabs>
        <w:spacing w:line="276" w:lineRule="auto"/>
        <w:ind w:firstLineChars="0"/>
        <w:rPr>
          <w:rFonts w:ascii="宋体"/>
        </w:rPr>
      </w:pPr>
      <w:r>
        <w:rPr>
          <w:rFonts w:ascii="宋体" w:hAnsi="宋体" w:hint="eastAsia"/>
        </w:rPr>
        <w:t>熟练</w:t>
      </w:r>
      <w:r w:rsidRPr="00D0602C">
        <w:rPr>
          <w:rFonts w:cs="Courier New"/>
        </w:rPr>
        <w:t>HTML5</w:t>
      </w:r>
      <w:r w:rsidRPr="00D0602C">
        <w:rPr>
          <w:rFonts w:hAnsi="宋体" w:cs="Courier New" w:hint="eastAsia"/>
        </w:rPr>
        <w:t>、</w:t>
      </w:r>
      <w:r w:rsidRPr="00D0602C">
        <w:rPr>
          <w:rFonts w:cs="Courier New"/>
        </w:rPr>
        <w:t>CSS3</w:t>
      </w:r>
      <w:r w:rsidRPr="00D0602C">
        <w:rPr>
          <w:rFonts w:hAnsi="宋体" w:cs="Courier New" w:hint="eastAsia"/>
        </w:rPr>
        <w:t>、</w:t>
      </w:r>
      <w:r w:rsidRPr="00D0602C">
        <w:rPr>
          <w:rFonts w:cs="Courier New"/>
        </w:rPr>
        <w:t>JavaScript</w:t>
      </w:r>
      <w:r w:rsidRPr="00184F8D">
        <w:rPr>
          <w:rFonts w:ascii="宋体" w:hAnsi="宋体" w:hint="eastAsia"/>
        </w:rPr>
        <w:t>等</w:t>
      </w:r>
      <w:r w:rsidRPr="00D0602C">
        <w:rPr>
          <w:rFonts w:cs="Courier New"/>
        </w:rPr>
        <w:t>Web</w:t>
      </w:r>
      <w:r>
        <w:rPr>
          <w:rFonts w:ascii="宋体" w:hAnsi="宋体" w:hint="eastAsia"/>
        </w:rPr>
        <w:t>前端开发技术。</w:t>
      </w:r>
    </w:p>
    <w:p w:rsidR="00C5077F" w:rsidRPr="001528F6" w:rsidRDefault="00C5077F" w:rsidP="001528F6">
      <w:pPr>
        <w:pStyle w:val="ListParagraph"/>
        <w:numPr>
          <w:ilvl w:val="0"/>
          <w:numId w:val="17"/>
        </w:numPr>
        <w:tabs>
          <w:tab w:val="left" w:pos="720"/>
          <w:tab w:val="left" w:pos="2400"/>
          <w:tab w:val="left" w:pos="2640"/>
        </w:tabs>
        <w:spacing w:line="276" w:lineRule="auto"/>
        <w:ind w:firstLineChars="0"/>
        <w:rPr>
          <w:rFonts w:ascii="宋体"/>
        </w:rPr>
      </w:pPr>
      <w:r>
        <w:rPr>
          <w:rFonts w:ascii="宋体" w:hAnsi="宋体" w:hint="eastAsia"/>
        </w:rPr>
        <w:t>熟练</w:t>
      </w:r>
      <w:r w:rsidRPr="00184F8D">
        <w:rPr>
          <w:rFonts w:ascii="宋体" w:hAnsi="宋体" w:hint="eastAsia"/>
        </w:rPr>
        <w:t>手写符合</w:t>
      </w:r>
      <w:r w:rsidRPr="00184F8D">
        <w:rPr>
          <w:rFonts w:ascii="宋体" w:hAnsi="宋体"/>
        </w:rPr>
        <w:t>W3C</w:t>
      </w:r>
      <w:r>
        <w:rPr>
          <w:rFonts w:ascii="宋体" w:hAnsi="宋体" w:hint="eastAsia"/>
        </w:rPr>
        <w:t>标准、兼容多种浏览器的前端页面代码。</w:t>
      </w:r>
    </w:p>
    <w:p w:rsidR="00C5077F" w:rsidRPr="001528F6" w:rsidRDefault="00C5077F" w:rsidP="001528F6">
      <w:pPr>
        <w:pStyle w:val="ListParagraph"/>
        <w:numPr>
          <w:ilvl w:val="0"/>
          <w:numId w:val="17"/>
        </w:numPr>
        <w:spacing w:line="276" w:lineRule="auto"/>
        <w:ind w:firstLineChars="0"/>
        <w:rPr>
          <w:rFonts w:ascii="宋体"/>
          <w:szCs w:val="21"/>
        </w:rPr>
      </w:pPr>
      <w:r>
        <w:rPr>
          <w:rFonts w:hint="eastAsia"/>
          <w:color w:val="000000"/>
          <w:szCs w:val="21"/>
        </w:rPr>
        <w:t>熟练移动页面开发</w:t>
      </w:r>
      <w:r w:rsidRPr="00A94F2A">
        <w:rPr>
          <w:rFonts w:hint="eastAsia"/>
          <w:color w:val="000000"/>
          <w:szCs w:val="21"/>
        </w:rPr>
        <w:t>，如</w:t>
      </w:r>
      <w:r>
        <w:rPr>
          <w:rFonts w:cs="Courier New"/>
          <w:szCs w:val="21"/>
        </w:rPr>
        <w:t>W</w:t>
      </w:r>
      <w:r w:rsidRPr="00D0602C">
        <w:rPr>
          <w:rFonts w:cs="Courier New"/>
          <w:szCs w:val="21"/>
        </w:rPr>
        <w:t>ebApp</w:t>
      </w:r>
      <w:r w:rsidRPr="00A94F2A">
        <w:rPr>
          <w:rFonts w:ascii="宋体" w:hAnsi="宋体" w:hint="eastAsia"/>
          <w:szCs w:val="21"/>
        </w:rPr>
        <w:t>，微网站开发，微信场景开发等</w:t>
      </w:r>
      <w:r>
        <w:rPr>
          <w:rFonts w:ascii="宋体" w:hAnsi="宋体" w:hint="eastAsia"/>
          <w:szCs w:val="21"/>
        </w:rPr>
        <w:t>。</w:t>
      </w:r>
    </w:p>
    <w:p w:rsidR="00C5077F" w:rsidRDefault="00C5077F" w:rsidP="00E50E8E">
      <w:pPr>
        <w:pStyle w:val="ListParagraph"/>
        <w:numPr>
          <w:ilvl w:val="0"/>
          <w:numId w:val="17"/>
        </w:numPr>
        <w:tabs>
          <w:tab w:val="left" w:pos="720"/>
          <w:tab w:val="left" w:pos="2400"/>
          <w:tab w:val="left" w:pos="2640"/>
        </w:tabs>
        <w:spacing w:line="276" w:lineRule="auto"/>
        <w:ind w:firstLineChars="0"/>
        <w:rPr>
          <w:rFonts w:ascii="宋体"/>
        </w:rPr>
      </w:pPr>
      <w:r>
        <w:rPr>
          <w:rFonts w:ascii="宋体" w:hAnsi="宋体" w:hint="eastAsia"/>
        </w:rPr>
        <w:t>熟练</w:t>
      </w:r>
      <w:r w:rsidRPr="00D0602C">
        <w:rPr>
          <w:rFonts w:cs="Courier New"/>
        </w:rPr>
        <w:t>Ajax</w:t>
      </w:r>
      <w:r w:rsidRPr="00D0602C">
        <w:rPr>
          <w:rFonts w:hAnsi="宋体" w:cs="Courier New" w:hint="eastAsia"/>
        </w:rPr>
        <w:t>、</w:t>
      </w:r>
      <w:r w:rsidRPr="00D0602C">
        <w:rPr>
          <w:rFonts w:cs="Courier New"/>
        </w:rPr>
        <w:t>DOM</w:t>
      </w:r>
      <w:r w:rsidRPr="00D0602C">
        <w:rPr>
          <w:rFonts w:hAnsi="宋体" w:cs="Courier New" w:hint="eastAsia"/>
        </w:rPr>
        <w:t>、</w:t>
      </w:r>
      <w:r w:rsidRPr="00D0602C">
        <w:rPr>
          <w:rFonts w:cs="Courier New"/>
        </w:rPr>
        <w:t>JSON</w:t>
      </w:r>
      <w:r>
        <w:rPr>
          <w:rFonts w:ascii="宋体" w:hAnsi="宋体" w:hint="eastAsia"/>
        </w:rPr>
        <w:t>等相关技术，与后台交互。</w:t>
      </w:r>
    </w:p>
    <w:p w:rsidR="00C5077F" w:rsidRPr="00E50E8E" w:rsidRDefault="00C5077F" w:rsidP="00E50E8E">
      <w:pPr>
        <w:pStyle w:val="ListParagraph"/>
        <w:numPr>
          <w:ilvl w:val="0"/>
          <w:numId w:val="17"/>
        </w:numPr>
        <w:tabs>
          <w:tab w:val="left" w:pos="720"/>
          <w:tab w:val="left" w:pos="2400"/>
          <w:tab w:val="left" w:pos="2640"/>
        </w:tabs>
        <w:spacing w:line="276" w:lineRule="auto"/>
        <w:ind w:firstLineChars="0"/>
        <w:rPr>
          <w:rFonts w:ascii="宋体"/>
        </w:rPr>
      </w:pPr>
      <w:r>
        <w:rPr>
          <w:rFonts w:ascii="宋体" w:hAnsi="宋体" w:hint="eastAsia"/>
        </w:rPr>
        <w:t>熟练</w:t>
      </w:r>
      <w:r w:rsidRPr="00184F8D">
        <w:rPr>
          <w:rFonts w:ascii="宋体" w:hAnsi="宋体" w:hint="eastAsia"/>
        </w:rPr>
        <w:t>使用原生</w:t>
      </w:r>
      <w:r w:rsidRPr="00184F8D">
        <w:rPr>
          <w:rFonts w:ascii="宋体" w:hAnsi="宋体"/>
        </w:rPr>
        <w:t>JS</w:t>
      </w:r>
      <w:r w:rsidRPr="00184F8D">
        <w:rPr>
          <w:rFonts w:ascii="宋体" w:hAnsi="宋体" w:hint="eastAsia"/>
        </w:rPr>
        <w:t>编程，</w:t>
      </w:r>
      <w:r>
        <w:rPr>
          <w:rFonts w:ascii="宋体" w:hAnsi="宋体" w:hint="eastAsia"/>
        </w:rPr>
        <w:t>能</w:t>
      </w:r>
      <w:r w:rsidRPr="00184F8D">
        <w:rPr>
          <w:rFonts w:ascii="宋体" w:hAnsi="宋体" w:hint="eastAsia"/>
        </w:rPr>
        <w:t>使用面向对象。</w:t>
      </w:r>
    </w:p>
    <w:p w:rsidR="00C5077F" w:rsidRPr="00D0602C" w:rsidRDefault="00C5077F" w:rsidP="0059416B">
      <w:pPr>
        <w:pStyle w:val="ListParagraph"/>
        <w:numPr>
          <w:ilvl w:val="0"/>
          <w:numId w:val="17"/>
        </w:numPr>
        <w:tabs>
          <w:tab w:val="left" w:pos="720"/>
          <w:tab w:val="left" w:pos="2400"/>
          <w:tab w:val="left" w:pos="2640"/>
        </w:tabs>
        <w:spacing w:line="276" w:lineRule="auto"/>
        <w:ind w:firstLineChars="0"/>
        <w:rPr>
          <w:rFonts w:cs="Courier New"/>
        </w:rPr>
      </w:pPr>
      <w:r>
        <w:rPr>
          <w:rFonts w:ascii="宋体" w:hAnsi="宋体" w:hint="eastAsia"/>
        </w:rPr>
        <w:t>熟练使用</w:t>
      </w:r>
      <w:r>
        <w:rPr>
          <w:rFonts w:cs="Courier New"/>
        </w:rPr>
        <w:t>jQ</w:t>
      </w:r>
      <w:r w:rsidRPr="00D0602C">
        <w:rPr>
          <w:rFonts w:cs="Courier New"/>
        </w:rPr>
        <w:t>uery</w:t>
      </w:r>
      <w:r w:rsidRPr="00D0602C">
        <w:rPr>
          <w:rFonts w:cs="Courier New" w:hint="eastAsia"/>
        </w:rPr>
        <w:t>、</w:t>
      </w:r>
      <w:r w:rsidRPr="00D0602C">
        <w:rPr>
          <w:rFonts w:cs="Courier New"/>
        </w:rPr>
        <w:t>zepto</w:t>
      </w:r>
      <w:r w:rsidRPr="00D0602C">
        <w:rPr>
          <w:rFonts w:cs="Courier New" w:hint="eastAsia"/>
        </w:rPr>
        <w:t>、</w:t>
      </w:r>
      <w:r w:rsidRPr="00D0602C">
        <w:rPr>
          <w:rFonts w:cs="Courier New"/>
        </w:rPr>
        <w:t>bootstrap</w:t>
      </w:r>
      <w:r>
        <w:rPr>
          <w:rFonts w:cs="Courier New" w:hint="eastAsia"/>
        </w:rPr>
        <w:t>。</w:t>
      </w:r>
    </w:p>
    <w:p w:rsidR="00C5077F" w:rsidRDefault="00C5077F" w:rsidP="00184F8D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 w:rsidRPr="00184F8D">
        <w:rPr>
          <w:rFonts w:hint="eastAsia"/>
          <w:color w:val="000000"/>
          <w:szCs w:val="21"/>
        </w:rPr>
        <w:t>熟练</w:t>
      </w:r>
      <w:r w:rsidRPr="00184F8D">
        <w:rPr>
          <w:color w:val="000000"/>
          <w:szCs w:val="21"/>
        </w:rPr>
        <w:t>canvas</w:t>
      </w:r>
      <w:r>
        <w:rPr>
          <w:rFonts w:hint="eastAsia"/>
          <w:color w:val="000000"/>
          <w:szCs w:val="21"/>
        </w:rPr>
        <w:t>动画，能制作常见动画。</w:t>
      </w:r>
    </w:p>
    <w:p w:rsidR="00C5077F" w:rsidRDefault="00C5077F" w:rsidP="00184F8D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</w:t>
      </w:r>
      <w:r>
        <w:rPr>
          <w:color w:val="000000"/>
          <w:szCs w:val="21"/>
        </w:rPr>
        <w:t>HTML5 Web</w:t>
      </w:r>
      <w:r>
        <w:rPr>
          <w:rFonts w:hint="eastAsia"/>
          <w:color w:val="000000"/>
          <w:szCs w:val="21"/>
        </w:rPr>
        <w:t>存储，离线缓存。</w:t>
      </w:r>
    </w:p>
    <w:p w:rsidR="00C5077F" w:rsidRDefault="00C5077F" w:rsidP="005431E4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 w:rsidRPr="00184F8D">
        <w:rPr>
          <w:rFonts w:hint="eastAsia"/>
          <w:color w:val="000000"/>
          <w:szCs w:val="21"/>
        </w:rPr>
        <w:t>熟练</w:t>
      </w:r>
      <w:r>
        <w:rPr>
          <w:color w:val="000000"/>
          <w:szCs w:val="21"/>
        </w:rPr>
        <w:t>HTML</w:t>
      </w:r>
      <w:r w:rsidRPr="00184F8D">
        <w:rPr>
          <w:color w:val="000000"/>
          <w:szCs w:val="21"/>
        </w:rPr>
        <w:t>5</w:t>
      </w:r>
      <w:r w:rsidRPr="00184F8D">
        <w:rPr>
          <w:rFonts w:hint="eastAsia"/>
          <w:color w:val="000000"/>
          <w:szCs w:val="21"/>
        </w:rPr>
        <w:t>移动端音频视频播放</w:t>
      </w:r>
      <w:r>
        <w:rPr>
          <w:rFonts w:hint="eastAsia"/>
          <w:color w:val="000000"/>
          <w:szCs w:val="21"/>
        </w:rPr>
        <w:t>。</w:t>
      </w:r>
    </w:p>
    <w:p w:rsidR="00C5077F" w:rsidRDefault="00C5077F" w:rsidP="005431E4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</w:t>
      </w:r>
      <w:r>
        <w:rPr>
          <w:color w:val="000000"/>
          <w:szCs w:val="21"/>
        </w:rPr>
        <w:t>HTML5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API</w:t>
      </w:r>
      <w:r>
        <w:rPr>
          <w:rFonts w:hint="eastAsia"/>
          <w:color w:val="000000"/>
          <w:szCs w:val="21"/>
        </w:rPr>
        <w:t>，上传文件。</w:t>
      </w:r>
    </w:p>
    <w:p w:rsidR="00C5077F" w:rsidRPr="00414570" w:rsidRDefault="00C5077F" w:rsidP="00414570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</w:t>
      </w:r>
      <w:r>
        <w:rPr>
          <w:color w:val="000000"/>
          <w:szCs w:val="21"/>
        </w:rPr>
        <w:t>HTML5</w:t>
      </w:r>
      <w:r>
        <w:rPr>
          <w:rFonts w:hint="eastAsia"/>
          <w:color w:val="000000"/>
          <w:szCs w:val="21"/>
        </w:rPr>
        <w:t>地理定位，表单验证。</w:t>
      </w:r>
    </w:p>
    <w:p w:rsidR="00C5077F" w:rsidRDefault="00C5077F" w:rsidP="005F7C8E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熟练使用版本控制工具</w:t>
      </w:r>
      <w:r>
        <w:rPr>
          <w:color w:val="000000"/>
          <w:szCs w:val="21"/>
        </w:rPr>
        <w:t>SVN</w:t>
      </w:r>
      <w:r>
        <w:rPr>
          <w:rFonts w:hint="eastAsia"/>
          <w:color w:val="000000"/>
          <w:szCs w:val="21"/>
        </w:rPr>
        <w:t>。</w:t>
      </w:r>
    </w:p>
    <w:p w:rsidR="00C5077F" w:rsidRDefault="00C5077F" w:rsidP="005F7C8E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熟练使用插件，并能手写简单</w:t>
      </w:r>
      <w:r>
        <w:rPr>
          <w:color w:val="000000"/>
          <w:szCs w:val="21"/>
        </w:rPr>
        <w:t>JS</w:t>
      </w:r>
      <w:r>
        <w:rPr>
          <w:rFonts w:hint="eastAsia"/>
          <w:color w:val="000000"/>
          <w:szCs w:val="21"/>
        </w:rPr>
        <w:t>插件。</w:t>
      </w:r>
    </w:p>
    <w:p w:rsidR="00C5077F" w:rsidRDefault="00C5077F" w:rsidP="005F7C8E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熟练使用</w:t>
      </w:r>
      <w:r>
        <w:rPr>
          <w:color w:val="000000"/>
          <w:szCs w:val="21"/>
        </w:rPr>
        <w:t>PS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FW</w:t>
      </w:r>
      <w:r>
        <w:rPr>
          <w:rFonts w:hint="eastAsia"/>
          <w:color w:val="000000"/>
          <w:szCs w:val="21"/>
        </w:rPr>
        <w:t>切图，且会简单修改设计。</w:t>
      </w:r>
    </w:p>
    <w:p w:rsidR="00C5077F" w:rsidRDefault="00C5077F" w:rsidP="003F2E65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熟悉模块式开发，理解</w:t>
      </w:r>
      <w:r>
        <w:rPr>
          <w:color w:val="000000"/>
          <w:szCs w:val="21"/>
        </w:rPr>
        <w:t>RequireJS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SeaJS</w:t>
      </w:r>
      <w:r>
        <w:rPr>
          <w:rFonts w:hint="eastAsia"/>
          <w:color w:val="000000"/>
          <w:szCs w:val="21"/>
        </w:rPr>
        <w:t>。</w:t>
      </w:r>
    </w:p>
    <w:p w:rsidR="00C5077F" w:rsidRDefault="00C5077F" w:rsidP="003F2E65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熟悉前端工程构建工具</w:t>
      </w:r>
      <w:r>
        <w:rPr>
          <w:color w:val="000000"/>
          <w:szCs w:val="21"/>
        </w:rPr>
        <w:t>FIS3</w:t>
      </w:r>
      <w:r>
        <w:rPr>
          <w:rFonts w:hint="eastAsia"/>
          <w:color w:val="000000"/>
          <w:szCs w:val="21"/>
        </w:rPr>
        <w:t>。</w:t>
      </w:r>
    </w:p>
    <w:p w:rsidR="00C5077F" w:rsidRDefault="00C5077F" w:rsidP="002F78EF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熟悉</w:t>
      </w:r>
      <w:r>
        <w:rPr>
          <w:color w:val="000000"/>
          <w:szCs w:val="21"/>
        </w:rPr>
        <w:t>MVC,</w:t>
      </w:r>
      <w:r>
        <w:rPr>
          <w:rFonts w:hint="eastAsia"/>
          <w:color w:val="000000"/>
          <w:szCs w:val="21"/>
        </w:rPr>
        <w:t>如前端</w:t>
      </w:r>
      <w:r>
        <w:rPr>
          <w:color w:val="000000"/>
          <w:szCs w:val="21"/>
        </w:rPr>
        <w:t>JS</w:t>
      </w:r>
      <w:r>
        <w:rPr>
          <w:rFonts w:hint="eastAsia"/>
          <w:color w:val="000000"/>
          <w:szCs w:val="21"/>
        </w:rPr>
        <w:t>框架</w:t>
      </w:r>
      <w:r>
        <w:rPr>
          <w:color w:val="000000"/>
          <w:szCs w:val="21"/>
        </w:rPr>
        <w:t>AngularJS</w:t>
      </w:r>
      <w:r>
        <w:rPr>
          <w:rFonts w:hint="eastAsia"/>
          <w:color w:val="000000"/>
          <w:szCs w:val="21"/>
        </w:rPr>
        <w:t>。</w:t>
      </w:r>
    </w:p>
    <w:p w:rsidR="00C5077F" w:rsidRPr="00416F3C" w:rsidRDefault="00C5077F" w:rsidP="00416F3C">
      <w:pPr>
        <w:pStyle w:val="ListParagraph"/>
        <w:numPr>
          <w:ilvl w:val="0"/>
          <w:numId w:val="17"/>
        </w:numPr>
        <w:spacing w:line="276" w:lineRule="auto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熟悉</w:t>
      </w:r>
      <w:r>
        <w:rPr>
          <w:rFonts w:hint="eastAsia"/>
          <w:bCs/>
          <w:color w:val="000000"/>
          <w:szCs w:val="21"/>
        </w:rPr>
        <w:t>可缩放适量图形</w:t>
      </w:r>
      <w:r>
        <w:rPr>
          <w:color w:val="000000"/>
          <w:szCs w:val="21"/>
        </w:rPr>
        <w:t>SVG</w:t>
      </w:r>
      <w:r>
        <w:rPr>
          <w:rFonts w:hint="eastAsia"/>
          <w:color w:val="000000"/>
          <w:szCs w:val="21"/>
        </w:rPr>
        <w:t>。</w:t>
      </w:r>
    </w:p>
    <w:p w:rsidR="00C5077F" w:rsidRPr="00184F8D" w:rsidRDefault="00C5077F" w:rsidP="00184F8D">
      <w:pPr>
        <w:tabs>
          <w:tab w:val="left" w:pos="720"/>
          <w:tab w:val="left" w:pos="2400"/>
          <w:tab w:val="left" w:pos="2640"/>
        </w:tabs>
        <w:rPr>
          <w:rFonts w:ascii="宋体"/>
        </w:rPr>
      </w:pPr>
    </w:p>
    <w:p w:rsidR="00C5077F" w:rsidRDefault="00C5077F" w:rsidP="00045C60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【工作经历】</w:t>
      </w:r>
    </w:p>
    <w:p w:rsidR="00C5077F" w:rsidRDefault="00C5077F" w:rsidP="0009510F">
      <w:pPr>
        <w:tabs>
          <w:tab w:val="left" w:pos="720"/>
          <w:tab w:val="left" w:pos="2640"/>
        </w:tabs>
        <w:rPr>
          <w:rFonts w:ascii="宋体"/>
        </w:rPr>
      </w:pPr>
      <w:r>
        <w:rPr>
          <w:rFonts w:ascii="宋体" w:hAnsi="宋体"/>
        </w:rPr>
        <w:t xml:space="preserve">2014.10—2015.06   </w:t>
      </w:r>
      <w:r w:rsidRPr="003336A4">
        <w:rPr>
          <w:rFonts w:ascii="宋体" w:hAnsi="宋体" w:hint="eastAsia"/>
        </w:rPr>
        <w:t>北京多贝兄弟信息技术有限公司</w:t>
      </w:r>
      <w:r>
        <w:rPr>
          <w:rFonts w:ascii="宋体"/>
        </w:rPr>
        <w:tab/>
      </w:r>
      <w:r>
        <w:rPr>
          <w:rFonts w:ascii="宋体" w:hAnsi="宋体"/>
        </w:rPr>
        <w:t>web</w:t>
      </w:r>
      <w:r>
        <w:rPr>
          <w:rFonts w:ascii="宋体" w:hAnsi="宋体" w:hint="eastAsia"/>
        </w:rPr>
        <w:t>前端</w:t>
      </w:r>
    </w:p>
    <w:p w:rsidR="00C5077F" w:rsidRDefault="00C5077F" w:rsidP="00EF53A0">
      <w:pPr>
        <w:tabs>
          <w:tab w:val="left" w:pos="720"/>
          <w:tab w:val="left" w:pos="2400"/>
          <w:tab w:val="left" w:pos="2640"/>
        </w:tabs>
        <w:rPr>
          <w:rFonts w:ascii="宋体"/>
        </w:rPr>
      </w:pPr>
      <w:r>
        <w:rPr>
          <w:rFonts w:ascii="宋体" w:hAnsi="宋体"/>
        </w:rPr>
        <w:t xml:space="preserve">2015.06--2015.10   </w:t>
      </w:r>
      <w:r>
        <w:rPr>
          <w:rFonts w:ascii="宋体" w:hAnsi="宋体" w:hint="eastAsia"/>
        </w:rPr>
        <w:t>北京千锋教育</w:t>
      </w:r>
      <w:r>
        <w:rPr>
          <w:rFonts w:ascii="宋体" w:hAnsi="宋体"/>
        </w:rPr>
        <w:t xml:space="preserve">    HTML5</w:t>
      </w:r>
      <w:r>
        <w:rPr>
          <w:rFonts w:ascii="宋体" w:hAnsi="宋体" w:hint="eastAsia"/>
        </w:rPr>
        <w:t>培训</w:t>
      </w:r>
    </w:p>
    <w:p w:rsidR="00C5077F" w:rsidRPr="001F1160" w:rsidRDefault="00C5077F" w:rsidP="00E50E8E">
      <w:pPr>
        <w:tabs>
          <w:tab w:val="left" w:pos="720"/>
          <w:tab w:val="left" w:pos="2400"/>
          <w:tab w:val="left" w:pos="2640"/>
        </w:tabs>
        <w:rPr>
          <w:rFonts w:ascii="宋体"/>
        </w:rPr>
      </w:pPr>
    </w:p>
    <w:p w:rsidR="00C5077F" w:rsidRDefault="00C5077F" w:rsidP="001F1160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【项目经验】</w:t>
      </w:r>
    </w:p>
    <w:p w:rsidR="00C5077F" w:rsidRDefault="00C5077F" w:rsidP="001F1160">
      <w:pPr>
        <w:numPr>
          <w:ilvl w:val="0"/>
          <w:numId w:val="2"/>
        </w:numPr>
      </w:pPr>
      <w:r>
        <w:rPr>
          <w:rFonts w:hint="eastAsia"/>
        </w:rPr>
        <w:t>产品名称：</w:t>
      </w:r>
      <w:r>
        <w:rPr>
          <w:rFonts w:ascii="宋体" w:hAnsi="宋体" w:hint="eastAsia"/>
        </w:rPr>
        <w:t>美乐网（移动端）</w:t>
      </w:r>
    </w:p>
    <w:p w:rsidR="00C5077F" w:rsidRPr="00D0602C" w:rsidRDefault="00C5077F" w:rsidP="001F1160">
      <w:pPr>
        <w:rPr>
          <w:rFonts w:cs="Courier New"/>
        </w:rPr>
      </w:pPr>
      <w:r w:rsidRPr="001F1160">
        <w:rPr>
          <w:rFonts w:ascii="宋体" w:hAnsi="宋体" w:hint="eastAsia"/>
        </w:rPr>
        <w:t>开发工具：</w:t>
      </w:r>
      <w:r w:rsidRPr="00D0602C">
        <w:rPr>
          <w:rFonts w:cs="Courier New"/>
        </w:rPr>
        <w:t>TntelliJ IDEA</w:t>
      </w:r>
    </w:p>
    <w:p w:rsidR="00C5077F" w:rsidRPr="001F1160" w:rsidRDefault="00C5077F" w:rsidP="00215D4B">
      <w:pPr>
        <w:ind w:left="31680" w:hangingChars="500" w:firstLine="31680"/>
        <w:rPr>
          <w:rFonts w:ascii="宋体"/>
        </w:rPr>
      </w:pPr>
      <w:r w:rsidRPr="001F1160">
        <w:rPr>
          <w:rFonts w:ascii="宋体" w:hAnsi="宋体" w:hint="eastAsia"/>
        </w:rPr>
        <w:t>项目描述：</w:t>
      </w:r>
      <w:r>
        <w:rPr>
          <w:rFonts w:ascii="宋体" w:hAnsi="宋体" w:hint="eastAsia"/>
        </w:rPr>
        <w:t>是一款购物商城的</w:t>
      </w:r>
      <w:r w:rsidRPr="00D0602C">
        <w:rPr>
          <w:rFonts w:cs="Courier New"/>
        </w:rPr>
        <w:t>webApp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专注为消费者提供</w:t>
      </w:r>
      <w:r w:rsidRPr="00E05EEE">
        <w:rPr>
          <w:rFonts w:ascii="宋体" w:hAnsi="宋体" w:hint="eastAsia"/>
        </w:rPr>
        <w:t>时尚商品的</w:t>
      </w:r>
      <w:r>
        <w:rPr>
          <w:rFonts w:ascii="宋体" w:hAnsi="宋体" w:hint="eastAsia"/>
        </w:rPr>
        <w:t>电子商务平台，经营品类包括服装、鞋类</w:t>
      </w:r>
      <w:r w:rsidRPr="00E05EEE">
        <w:rPr>
          <w:rFonts w:ascii="宋体" w:hAnsi="宋体" w:hint="eastAsia"/>
        </w:rPr>
        <w:t>、配饰和化妆品等</w:t>
      </w:r>
      <w:r>
        <w:rPr>
          <w:rFonts w:ascii="宋体" w:hAnsi="宋体" w:hint="eastAsia"/>
        </w:rPr>
        <w:t>。</w:t>
      </w:r>
    </w:p>
    <w:p w:rsidR="00C5077F" w:rsidRPr="001F1160" w:rsidRDefault="00C5077F" w:rsidP="001F1160">
      <w:pPr>
        <w:rPr>
          <w:rFonts w:ascii="宋体"/>
        </w:rPr>
      </w:pPr>
      <w:r w:rsidRPr="001F1160">
        <w:rPr>
          <w:rFonts w:ascii="宋体" w:hAnsi="宋体" w:hint="eastAsia"/>
        </w:rPr>
        <w:t>应用技术：</w:t>
      </w:r>
    </w:p>
    <w:p w:rsidR="00C5077F" w:rsidRPr="00566F63" w:rsidRDefault="00C5077F" w:rsidP="00566F63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使用弹性盒模型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媒体查询，</w:t>
      </w:r>
      <w:r w:rsidRPr="00D0602C">
        <w:rPr>
          <w:rFonts w:cs="Courier New"/>
        </w:rPr>
        <w:t>bootstrap</w:t>
      </w:r>
      <w:r>
        <w:rPr>
          <w:rFonts w:ascii="宋体" w:hAnsi="宋体" w:hint="eastAsia"/>
        </w:rPr>
        <w:t>布局页面</w:t>
      </w:r>
    </w:p>
    <w:p w:rsidR="00C5077F" w:rsidRPr="001F1160" w:rsidRDefault="00C5077F" w:rsidP="001F1160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/>
        </w:rPr>
        <w:t>CSS3</w:t>
      </w:r>
      <w:r>
        <w:rPr>
          <w:rFonts w:ascii="宋体" w:hAnsi="宋体" w:hint="eastAsia"/>
        </w:rPr>
        <w:t>实现引导动画</w:t>
      </w:r>
    </w:p>
    <w:p w:rsidR="00C5077F" w:rsidRDefault="00C5077F" w:rsidP="001F1160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使用</w:t>
      </w:r>
      <w:r w:rsidRPr="00D0602C">
        <w:rPr>
          <w:rFonts w:cs="Courier New"/>
        </w:rPr>
        <w:t>jQuery</w:t>
      </w:r>
      <w:r>
        <w:rPr>
          <w:rFonts w:ascii="宋体" w:hAnsi="宋体" w:hint="eastAsia"/>
        </w:rPr>
        <w:t>完成交互效果</w:t>
      </w:r>
    </w:p>
    <w:p w:rsidR="00C5077F" w:rsidRPr="00E3658D" w:rsidRDefault="00C5077F" w:rsidP="00E3658D">
      <w:pPr>
        <w:numPr>
          <w:ilvl w:val="0"/>
          <w:numId w:val="3"/>
        </w:numPr>
        <w:rPr>
          <w:rFonts w:ascii="宋体"/>
        </w:rPr>
      </w:pPr>
      <w:r w:rsidRPr="00646061">
        <w:rPr>
          <w:rFonts w:ascii="宋体" w:hAnsi="宋体" w:hint="eastAsia"/>
        </w:rPr>
        <w:t>使</w:t>
      </w:r>
      <w:r w:rsidRPr="00646061">
        <w:rPr>
          <w:rFonts w:ascii="宋体" w:hAnsi="宋体" w:cs="宋体" w:hint="eastAsia"/>
        </w:rPr>
        <w:t>用</w:t>
      </w:r>
      <w:r w:rsidRPr="00D0602C">
        <w:rPr>
          <w:rFonts w:cs="Courier New"/>
        </w:rPr>
        <w:t>Ajax</w:t>
      </w:r>
      <w:r w:rsidRPr="00646061">
        <w:rPr>
          <w:rFonts w:ascii="宋体" w:hAnsi="宋体" w:hint="eastAsia"/>
        </w:rPr>
        <w:t>实现异步加载</w:t>
      </w:r>
      <w:r w:rsidRPr="00646061">
        <w:rPr>
          <w:rFonts w:ascii="宋体" w:hAnsi="宋体" w:cs="宋体" w:hint="eastAsia"/>
        </w:rPr>
        <w:t>数据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t>jsonp</w:t>
      </w:r>
      <w:r>
        <w:rPr>
          <w:rFonts w:ascii="宋体" w:hAnsi="宋体" w:cs="宋体" w:hint="eastAsia"/>
        </w:rPr>
        <w:t>解决跨域问题</w:t>
      </w:r>
    </w:p>
    <w:p w:rsidR="00C5077F" w:rsidRPr="001F1160" w:rsidRDefault="00C5077F" w:rsidP="005F7C8E">
      <w:pPr>
        <w:rPr>
          <w:rFonts w:ascii="宋体"/>
        </w:rPr>
      </w:pPr>
      <w:r w:rsidRPr="001F1160">
        <w:rPr>
          <w:rFonts w:ascii="宋体" w:hAnsi="宋体" w:hint="eastAsia"/>
        </w:rPr>
        <w:t>项目职责：</w:t>
      </w:r>
    </w:p>
    <w:p w:rsidR="00C5077F" w:rsidRPr="001F1160" w:rsidRDefault="00C5077F" w:rsidP="001F1160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整体页面布局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适配不同移动端</w:t>
      </w:r>
    </w:p>
    <w:p w:rsidR="00C5077F" w:rsidRDefault="00C5077F" w:rsidP="001F1160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动态交互效果的实现</w:t>
      </w:r>
    </w:p>
    <w:p w:rsidR="00C5077F" w:rsidRDefault="00C5077F" w:rsidP="00966A19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使用</w:t>
      </w:r>
      <w:r w:rsidRPr="00D0602C">
        <w:rPr>
          <w:rFonts w:cs="Courier New"/>
        </w:rPr>
        <w:t>Ajax</w:t>
      </w:r>
      <w:r>
        <w:rPr>
          <w:rFonts w:ascii="宋体" w:hAnsi="宋体" w:hint="eastAsia"/>
        </w:rPr>
        <w:t>与后台进行数据交互</w:t>
      </w:r>
    </w:p>
    <w:p w:rsidR="00C5077F" w:rsidRDefault="00C5077F" w:rsidP="00966A19">
      <w:pPr>
        <w:numPr>
          <w:ilvl w:val="0"/>
          <w:numId w:val="2"/>
        </w:numPr>
      </w:pPr>
      <w:bookmarkStart w:id="0" w:name="OLE_LINK1"/>
      <w:r>
        <w:rPr>
          <w:rFonts w:hint="eastAsia"/>
        </w:rPr>
        <w:t>产品名称：</w:t>
      </w:r>
      <w:r>
        <w:rPr>
          <w:rFonts w:ascii="宋体" w:hAnsi="宋体" w:hint="eastAsia"/>
        </w:rPr>
        <w:t>妈咪帮（</w:t>
      </w:r>
      <w:r>
        <w:rPr>
          <w:rFonts w:ascii="宋体" w:hAnsi="宋体"/>
        </w:rPr>
        <w:t>PC</w:t>
      </w:r>
      <w:r>
        <w:rPr>
          <w:rFonts w:ascii="宋体" w:hAnsi="宋体" w:hint="eastAsia"/>
        </w:rPr>
        <w:t>端）</w:t>
      </w:r>
    </w:p>
    <w:p w:rsidR="00C5077F" w:rsidRPr="00D0602C" w:rsidRDefault="00C5077F" w:rsidP="00966A19">
      <w:pPr>
        <w:rPr>
          <w:rFonts w:cs="Courier New"/>
        </w:rPr>
      </w:pPr>
      <w:r w:rsidRPr="001F1160">
        <w:rPr>
          <w:rFonts w:ascii="宋体" w:hAnsi="宋体" w:hint="eastAsia"/>
        </w:rPr>
        <w:t>开发工具：</w:t>
      </w:r>
      <w:r w:rsidRPr="00D0602C">
        <w:rPr>
          <w:rFonts w:cs="Courier New"/>
        </w:rPr>
        <w:t>TntelliJ IDEA</w:t>
      </w:r>
    </w:p>
    <w:p w:rsidR="00C5077F" w:rsidRPr="001F1160" w:rsidRDefault="00C5077F" w:rsidP="00215D4B">
      <w:pPr>
        <w:ind w:left="31680" w:hangingChars="500" w:firstLine="31680"/>
        <w:rPr>
          <w:rFonts w:ascii="宋体"/>
        </w:rPr>
      </w:pPr>
      <w:r w:rsidRPr="001F1160">
        <w:rPr>
          <w:rFonts w:ascii="宋体" w:hAnsi="宋体" w:hint="eastAsia"/>
        </w:rPr>
        <w:t>项目描述：</w:t>
      </w:r>
      <w:bookmarkStart w:id="1" w:name="OLE_LINK3"/>
      <w:r>
        <w:rPr>
          <w:rFonts w:ascii="宋体" w:hAnsi="宋体" w:hint="eastAsia"/>
        </w:rPr>
        <w:t>妈咪帮</w:t>
      </w:r>
      <w:r w:rsidRPr="00966A19">
        <w:rPr>
          <w:rFonts w:ascii="宋体" w:hAnsi="宋体" w:hint="eastAsia"/>
        </w:rPr>
        <w:t>是一家专业的母婴类团购网站</w:t>
      </w:r>
      <w:r>
        <w:rPr>
          <w:rFonts w:ascii="宋体" w:hAnsi="宋体" w:hint="eastAsia"/>
        </w:rPr>
        <w:t>，</w:t>
      </w:r>
      <w:r w:rsidRPr="00966A19">
        <w:rPr>
          <w:rFonts w:ascii="宋体" w:hAnsi="宋体" w:hint="eastAsia"/>
        </w:rPr>
        <w:t>致力于母婴类用品的团购，母婴用品、以及本地服务，为妈妈和准妈妈提供一个“保质保量”的团购平台。</w:t>
      </w:r>
      <w:bookmarkEnd w:id="1"/>
    </w:p>
    <w:p w:rsidR="00C5077F" w:rsidRPr="001F1160" w:rsidRDefault="00C5077F" w:rsidP="00966A19">
      <w:pPr>
        <w:rPr>
          <w:rFonts w:ascii="宋体"/>
        </w:rPr>
      </w:pPr>
      <w:r w:rsidRPr="001F1160">
        <w:rPr>
          <w:rFonts w:ascii="宋体" w:hAnsi="宋体" w:hint="eastAsia"/>
        </w:rPr>
        <w:t>应用技术：</w:t>
      </w:r>
    </w:p>
    <w:p w:rsidR="00C5077F" w:rsidRDefault="00C5077F" w:rsidP="00966A19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传统的</w:t>
      </w:r>
      <w:r>
        <w:rPr>
          <w:rFonts w:ascii="宋体" w:hAnsi="宋体"/>
        </w:rPr>
        <w:t>PC</w:t>
      </w:r>
      <w:r>
        <w:rPr>
          <w:rFonts w:ascii="宋体" w:hAnsi="宋体" w:hint="eastAsia"/>
        </w:rPr>
        <w:t>端</w:t>
      </w:r>
      <w:r>
        <w:rPr>
          <w:rFonts w:ascii="宋体" w:hAnsi="宋体"/>
        </w:rPr>
        <w:t>DIV+CSS</w:t>
      </w:r>
      <w:r>
        <w:rPr>
          <w:rFonts w:ascii="宋体" w:hAnsi="宋体" w:hint="eastAsia"/>
        </w:rPr>
        <w:t>布局</w:t>
      </w:r>
    </w:p>
    <w:p w:rsidR="00C5077F" w:rsidRDefault="00C5077F" w:rsidP="00B91286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/>
        </w:rPr>
        <w:t>CSS S</w:t>
      </w:r>
      <w:r w:rsidRPr="00792911">
        <w:rPr>
          <w:rFonts w:ascii="宋体" w:hAnsi="宋体"/>
        </w:rPr>
        <w:t>prite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技术，减少</w:t>
      </w:r>
      <w:r>
        <w:rPr>
          <w:rFonts w:ascii="宋体" w:hAnsi="宋体"/>
        </w:rPr>
        <w:t>HTTP</w:t>
      </w:r>
      <w:r>
        <w:rPr>
          <w:rFonts w:ascii="宋体" w:hAnsi="宋体" w:hint="eastAsia"/>
        </w:rPr>
        <w:t>请求</w:t>
      </w:r>
    </w:p>
    <w:p w:rsidR="00C5077F" w:rsidRPr="00B91286" w:rsidRDefault="00C5077F" w:rsidP="00B91286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使用原生</w:t>
      </w:r>
      <w:r>
        <w:rPr>
          <w:rFonts w:ascii="宋体" w:hAnsi="宋体"/>
        </w:rPr>
        <w:t>JS</w:t>
      </w:r>
      <w:r>
        <w:rPr>
          <w:rFonts w:ascii="宋体" w:hAnsi="宋体" w:hint="eastAsia"/>
        </w:rPr>
        <w:t>完成主要动态效果</w:t>
      </w:r>
    </w:p>
    <w:p w:rsidR="00C5077F" w:rsidRPr="00480DAA" w:rsidRDefault="00C5077F" w:rsidP="00B91286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cs="宋体"/>
        </w:rPr>
        <w:t>JS</w:t>
      </w:r>
      <w:r>
        <w:rPr>
          <w:rFonts w:ascii="宋体" w:hAnsi="宋体" w:cs="宋体" w:hint="eastAsia"/>
        </w:rPr>
        <w:t>正则进行表单验证</w:t>
      </w:r>
    </w:p>
    <w:p w:rsidR="00C5077F" w:rsidRPr="00B91286" w:rsidRDefault="00C5077F" w:rsidP="00B91286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cs="宋体"/>
        </w:rPr>
        <w:t>Cookie</w:t>
      </w:r>
      <w:r>
        <w:rPr>
          <w:rFonts w:ascii="宋体" w:hAnsi="宋体" w:cs="宋体" w:hint="eastAsia"/>
        </w:rPr>
        <w:t>存储用户名</w:t>
      </w:r>
    </w:p>
    <w:p w:rsidR="00C5077F" w:rsidRPr="001F1160" w:rsidRDefault="00C5077F" w:rsidP="00966A19">
      <w:pPr>
        <w:rPr>
          <w:rFonts w:ascii="宋体"/>
        </w:rPr>
      </w:pPr>
      <w:r w:rsidRPr="001F1160">
        <w:rPr>
          <w:rFonts w:ascii="宋体" w:hAnsi="宋体" w:hint="eastAsia"/>
        </w:rPr>
        <w:t>项目职责：</w:t>
      </w:r>
    </w:p>
    <w:p w:rsidR="00C5077F" w:rsidRPr="001F1160" w:rsidRDefault="00C5077F" w:rsidP="00966A19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整体页面布局，</w:t>
      </w:r>
      <w:r w:rsidRPr="00B91286">
        <w:rPr>
          <w:rFonts w:ascii="宋体" w:hAnsi="宋体" w:hint="eastAsia"/>
        </w:rPr>
        <w:t>解决多浏览器版本兼容问题</w:t>
      </w:r>
    </w:p>
    <w:p w:rsidR="00C5077F" w:rsidRDefault="00C5077F" w:rsidP="00966A19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主要动态交互效果的实现</w:t>
      </w:r>
    </w:p>
    <w:p w:rsidR="00C5077F" w:rsidRDefault="00C5077F" w:rsidP="00966A19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登录注册，支付页面的表单验证</w:t>
      </w:r>
    </w:p>
    <w:bookmarkEnd w:id="0"/>
    <w:p w:rsidR="00C5077F" w:rsidRPr="00CA0E51" w:rsidRDefault="00C5077F" w:rsidP="00CA0E51">
      <w:pPr>
        <w:ind w:left="840"/>
        <w:rPr>
          <w:rFonts w:ascii="宋体"/>
        </w:rPr>
      </w:pPr>
    </w:p>
    <w:p w:rsidR="00C5077F" w:rsidRDefault="00C5077F" w:rsidP="00892A60">
      <w:pPr>
        <w:numPr>
          <w:ilvl w:val="0"/>
          <w:numId w:val="2"/>
        </w:numPr>
      </w:pPr>
      <w:r>
        <w:rPr>
          <w:rFonts w:hint="eastAsia"/>
        </w:rPr>
        <w:t>产品名称：</w:t>
      </w:r>
      <w:r>
        <w:rPr>
          <w:rFonts w:ascii="宋体" w:hAnsi="宋体" w:hint="eastAsia"/>
        </w:rPr>
        <w:t>最初的梦想（微信场景）</w:t>
      </w:r>
    </w:p>
    <w:p w:rsidR="00C5077F" w:rsidRPr="00D0602C" w:rsidRDefault="00C5077F" w:rsidP="00892A60">
      <w:pPr>
        <w:rPr>
          <w:rFonts w:cs="Courier New"/>
        </w:rPr>
      </w:pPr>
      <w:r w:rsidRPr="001F1160">
        <w:rPr>
          <w:rFonts w:ascii="宋体" w:hAnsi="宋体" w:hint="eastAsia"/>
        </w:rPr>
        <w:t>开发工具：</w:t>
      </w:r>
      <w:r w:rsidRPr="00D0602C">
        <w:rPr>
          <w:rFonts w:cs="Courier New"/>
        </w:rPr>
        <w:t>TntelliJ IDEA</w:t>
      </w:r>
    </w:p>
    <w:p w:rsidR="00C5077F" w:rsidRPr="001F1160" w:rsidRDefault="00C5077F" w:rsidP="00215D4B">
      <w:pPr>
        <w:ind w:left="31680" w:hangingChars="500" w:firstLine="31680"/>
        <w:rPr>
          <w:rFonts w:ascii="宋体"/>
        </w:rPr>
      </w:pPr>
      <w:r w:rsidRPr="001F1160">
        <w:rPr>
          <w:rFonts w:ascii="宋体" w:hAnsi="宋体" w:hint="eastAsia"/>
        </w:rPr>
        <w:t>项目描述：</w:t>
      </w:r>
      <w:r>
        <w:rPr>
          <w:rFonts w:ascii="宋体" w:hAnsi="宋体" w:hint="eastAsia"/>
        </w:rPr>
        <w:t>是一个励志型的微信场景，</w:t>
      </w:r>
      <w:r w:rsidRPr="0052258D">
        <w:rPr>
          <w:rFonts w:ascii="宋体" w:hAnsi="宋体" w:hint="eastAsia"/>
        </w:rPr>
        <w:t>描诉人们在遭遇到困难、挫折的时候，只要坚持自己“最初的梦想”</w:t>
      </w:r>
      <w:r>
        <w:rPr>
          <w:rFonts w:ascii="宋体" w:hAnsi="宋体" w:hint="eastAsia"/>
        </w:rPr>
        <w:t>，回想当初立志实现梦想的那一份努力，就决不会轻言放弃。</w:t>
      </w:r>
    </w:p>
    <w:p w:rsidR="00C5077F" w:rsidRPr="001F1160" w:rsidRDefault="00C5077F" w:rsidP="00892A60">
      <w:pPr>
        <w:rPr>
          <w:rFonts w:ascii="宋体"/>
        </w:rPr>
      </w:pPr>
      <w:r w:rsidRPr="001F1160">
        <w:rPr>
          <w:rFonts w:ascii="宋体" w:hAnsi="宋体" w:hint="eastAsia"/>
        </w:rPr>
        <w:t>应用技术：</w:t>
      </w:r>
    </w:p>
    <w:p w:rsidR="00C5077F" w:rsidRDefault="00C5077F" w:rsidP="00892A60">
      <w:pPr>
        <w:numPr>
          <w:ilvl w:val="0"/>
          <w:numId w:val="3"/>
        </w:numPr>
        <w:rPr>
          <w:rFonts w:ascii="宋体"/>
        </w:rPr>
      </w:pPr>
      <w:bookmarkStart w:id="2" w:name="OLE_LINK2"/>
      <w:r>
        <w:rPr>
          <w:rFonts w:ascii="宋体" w:hAnsi="宋体"/>
        </w:rPr>
        <w:t xml:space="preserve">HTML5 </w:t>
      </w:r>
      <w:r>
        <w:rPr>
          <w:rFonts w:ascii="宋体" w:hAnsi="宋体" w:hint="eastAsia"/>
        </w:rPr>
        <w:t>音频播放（</w:t>
      </w:r>
      <w:r>
        <w:rPr>
          <w:rFonts w:ascii="宋体" w:hAnsi="宋体"/>
        </w:rPr>
        <w:t>audio</w:t>
      </w:r>
      <w:r>
        <w:rPr>
          <w:rFonts w:ascii="宋体" w:hAnsi="宋体" w:hint="eastAsia"/>
        </w:rPr>
        <w:t>标签）</w:t>
      </w:r>
    </w:p>
    <w:p w:rsidR="00C5077F" w:rsidRDefault="00C5077F" w:rsidP="00892A60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全屏滚动，适应手机端</w:t>
      </w:r>
    </w:p>
    <w:p w:rsidR="00C5077F" w:rsidRPr="0052258D" w:rsidRDefault="00C5077F" w:rsidP="0052258D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/>
        </w:rPr>
        <w:t>CSS3</w:t>
      </w:r>
      <w:r>
        <w:rPr>
          <w:rFonts w:ascii="宋体" w:hAnsi="宋体" w:hint="eastAsia"/>
        </w:rPr>
        <w:t>动画</w:t>
      </w:r>
    </w:p>
    <w:bookmarkEnd w:id="2"/>
    <w:p w:rsidR="00C5077F" w:rsidRPr="001F1160" w:rsidRDefault="00C5077F" w:rsidP="00892A60">
      <w:pPr>
        <w:rPr>
          <w:rFonts w:ascii="宋体"/>
        </w:rPr>
      </w:pPr>
      <w:r w:rsidRPr="001F1160">
        <w:rPr>
          <w:rFonts w:ascii="宋体" w:hAnsi="宋体" w:hint="eastAsia"/>
        </w:rPr>
        <w:t>项目职责：</w:t>
      </w:r>
    </w:p>
    <w:p w:rsidR="00C5077F" w:rsidRDefault="00C5077F" w:rsidP="003E4B14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页面整体规划与布局</w:t>
      </w:r>
    </w:p>
    <w:p w:rsidR="00C5077F" w:rsidRDefault="00C5077F" w:rsidP="003E4B14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用</w:t>
      </w:r>
      <w:r>
        <w:rPr>
          <w:rFonts w:ascii="宋体" w:hAnsi="宋体"/>
        </w:rPr>
        <w:t>HTML5</w:t>
      </w:r>
      <w:r>
        <w:rPr>
          <w:rFonts w:ascii="宋体" w:hAnsi="宋体" w:hint="eastAsia"/>
        </w:rPr>
        <w:t>新标签</w:t>
      </w:r>
      <w:r>
        <w:rPr>
          <w:rFonts w:ascii="宋体" w:hAnsi="宋体"/>
        </w:rPr>
        <w:t>audio</w:t>
      </w:r>
      <w:r>
        <w:rPr>
          <w:rFonts w:ascii="宋体" w:hAnsi="宋体" w:hint="eastAsia"/>
        </w:rPr>
        <w:t>实现背景音乐的播放</w:t>
      </w:r>
    </w:p>
    <w:p w:rsidR="00C5077F" w:rsidRPr="003E4B14" w:rsidRDefault="00C5077F" w:rsidP="003E4B14">
      <w:pPr>
        <w:numPr>
          <w:ilvl w:val="0"/>
          <w:numId w:val="3"/>
        </w:numPr>
        <w:rPr>
          <w:rFonts w:ascii="宋体"/>
        </w:rPr>
      </w:pPr>
      <w:r>
        <w:rPr>
          <w:rFonts w:ascii="宋体" w:hAnsi="宋体" w:hint="eastAsia"/>
        </w:rPr>
        <w:t>实现</w:t>
      </w:r>
      <w:r>
        <w:rPr>
          <w:rFonts w:ascii="宋体" w:hAnsi="宋体"/>
        </w:rPr>
        <w:t>CSS3</w:t>
      </w:r>
      <w:r>
        <w:rPr>
          <w:rFonts w:ascii="宋体" w:hAnsi="宋体" w:hint="eastAsia"/>
        </w:rPr>
        <w:t>动画</w:t>
      </w:r>
    </w:p>
    <w:p w:rsidR="00C5077F" w:rsidRPr="002E6AFD" w:rsidRDefault="00C5077F" w:rsidP="003E4B14">
      <w:pPr>
        <w:rPr>
          <w:rFonts w:ascii="宋体"/>
        </w:rPr>
      </w:pPr>
    </w:p>
    <w:p w:rsidR="00C5077F" w:rsidRDefault="00C5077F" w:rsidP="00D63B63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【教育背景】</w:t>
      </w:r>
    </w:p>
    <w:p w:rsidR="00C5077F" w:rsidRPr="00215D4B" w:rsidRDefault="00C5077F" w:rsidP="00D63B63">
      <w:pPr>
        <w:rPr>
          <w:rFonts w:ascii="宋体"/>
        </w:rPr>
      </w:pPr>
      <w:r>
        <w:rPr>
          <w:rFonts w:ascii="宋体" w:hAnsi="宋体"/>
        </w:rPr>
        <w:t>2011.09 - 2015.06</w:t>
      </w:r>
      <w:r w:rsidRPr="00D63B63">
        <w:rPr>
          <w:rFonts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河南师范大学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网络工程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本科</w:t>
      </w:r>
    </w:p>
    <w:p w:rsidR="00C5077F" w:rsidRDefault="00C5077F" w:rsidP="00D63B63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【自我评价】</w:t>
      </w:r>
    </w:p>
    <w:p w:rsidR="00C5077F" w:rsidRDefault="00C5077F" w:rsidP="00D63B63">
      <w:pPr>
        <w:widowControl w:val="0"/>
        <w:numPr>
          <w:ilvl w:val="0"/>
          <w:numId w:val="6"/>
        </w:numPr>
        <w:jc w:val="both"/>
        <w:rPr>
          <w:rFonts w:ascii="宋体"/>
          <w:color w:val="000000"/>
          <w:szCs w:val="21"/>
        </w:rPr>
      </w:pPr>
      <w:r w:rsidRPr="00473996">
        <w:rPr>
          <w:rFonts w:ascii="宋体" w:hAnsi="宋体" w:hint="eastAsia"/>
          <w:color w:val="000000"/>
          <w:szCs w:val="21"/>
        </w:rPr>
        <w:t>良好的沟通能力、协调能力和团队合作能力</w:t>
      </w:r>
    </w:p>
    <w:p w:rsidR="00C5077F" w:rsidRPr="00037795" w:rsidRDefault="00C5077F" w:rsidP="00416F3C">
      <w:pPr>
        <w:widowControl w:val="0"/>
        <w:numPr>
          <w:ilvl w:val="0"/>
          <w:numId w:val="6"/>
        </w:numPr>
        <w:jc w:val="both"/>
        <w:rPr>
          <w:rFonts w:ascii="宋体"/>
          <w:color w:val="000000"/>
          <w:szCs w:val="21"/>
        </w:rPr>
      </w:pPr>
      <w:r w:rsidRPr="00037795">
        <w:rPr>
          <w:rFonts w:ascii="宋体" w:hAnsi="宋体" w:hint="eastAsia"/>
          <w:color w:val="000000"/>
          <w:szCs w:val="21"/>
        </w:rPr>
        <w:t>热爱前端，学习能</w:t>
      </w:r>
      <w:r w:rsidRPr="00037795">
        <w:rPr>
          <w:rFonts w:ascii="宋体" w:hAnsi="宋体" w:cs="宋体" w:hint="eastAsia"/>
          <w:color w:val="000000"/>
          <w:szCs w:val="21"/>
        </w:rPr>
        <w:t>力强</w:t>
      </w:r>
      <w:bookmarkStart w:id="3" w:name="_GoBack"/>
      <w:bookmarkEnd w:id="3"/>
      <w:r w:rsidRPr="00037795"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对未知领域充满好奇心</w:t>
      </w:r>
    </w:p>
    <w:p w:rsidR="00C5077F" w:rsidRDefault="00C5077F" w:rsidP="00416F3C">
      <w:pPr>
        <w:widowControl w:val="0"/>
        <w:numPr>
          <w:ilvl w:val="0"/>
          <w:numId w:val="6"/>
        </w:numPr>
        <w:jc w:val="both"/>
        <w:rPr>
          <w:rFonts w:ascii="宋体"/>
          <w:color w:val="000000"/>
          <w:szCs w:val="21"/>
        </w:rPr>
      </w:pPr>
      <w:r w:rsidRPr="00037795">
        <w:rPr>
          <w:rFonts w:ascii="宋体" w:hAnsi="宋体" w:hint="eastAsia"/>
          <w:color w:val="000000"/>
          <w:szCs w:val="21"/>
        </w:rPr>
        <w:t>勇于面对困难和挑战，具备吃苦耐劳精神和良好的职业素质</w:t>
      </w:r>
    </w:p>
    <w:p w:rsidR="00C5077F" w:rsidRPr="00215D4B" w:rsidRDefault="00C5077F" w:rsidP="00215D4B">
      <w:pPr>
        <w:widowControl w:val="0"/>
        <w:numPr>
          <w:ilvl w:val="0"/>
          <w:numId w:val="6"/>
        </w:numPr>
        <w:jc w:val="both"/>
        <w:rPr>
          <w:rFonts w:ascii="宋体"/>
          <w:color w:val="000000"/>
          <w:szCs w:val="21"/>
        </w:rPr>
      </w:pPr>
      <w:r>
        <w:rPr>
          <w:rFonts w:hint="eastAsia"/>
        </w:rPr>
        <w:t>为人正直，</w:t>
      </w:r>
      <w:r>
        <w:rPr>
          <w:rFonts w:cs="宋体" w:hint="eastAsia"/>
        </w:rPr>
        <w:t>责任心强</w:t>
      </w:r>
    </w:p>
    <w:p w:rsidR="00C5077F" w:rsidRDefault="00C5077F" w:rsidP="00D63B63">
      <w:pPr>
        <w:pStyle w:val="0505"/>
        <w:pBdr>
          <w:bottom w:val="single" w:sz="4" w:space="1" w:color="808080"/>
        </w:pBdr>
        <w:rPr>
          <w:rFonts w:eastAsia="楷体_GB2312"/>
        </w:rPr>
      </w:pPr>
      <w:r>
        <w:rPr>
          <w:rFonts w:eastAsia="楷体_GB2312" w:hint="eastAsia"/>
        </w:rPr>
        <w:t>【兴趣爱好】</w:t>
      </w:r>
    </w:p>
    <w:p w:rsidR="00C5077F" w:rsidRPr="00B50004" w:rsidRDefault="00C5077F" w:rsidP="00D63B63">
      <w:pPr>
        <w:widowControl w:val="0"/>
        <w:numPr>
          <w:ilvl w:val="0"/>
          <w:numId w:val="7"/>
        </w:numPr>
        <w:jc w:val="both"/>
        <w:rPr>
          <w:rFonts w:asci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古筝</w:t>
      </w:r>
    </w:p>
    <w:sectPr w:rsidR="00C5077F" w:rsidRPr="00B50004" w:rsidSect="00B50004">
      <w:pgSz w:w="11906" w:h="16838"/>
      <w:pgMar w:top="567" w:right="1134" w:bottom="56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77F" w:rsidRDefault="00C5077F" w:rsidP="004F5327">
      <w:r>
        <w:separator/>
      </w:r>
    </w:p>
  </w:endnote>
  <w:endnote w:type="continuationSeparator" w:id="0">
    <w:p w:rsidR="00C5077F" w:rsidRDefault="00C5077F" w:rsidP="004F5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77F" w:rsidRDefault="00C5077F" w:rsidP="004F5327">
      <w:r>
        <w:separator/>
      </w:r>
    </w:p>
  </w:footnote>
  <w:footnote w:type="continuationSeparator" w:id="0">
    <w:p w:rsidR="00C5077F" w:rsidRDefault="00C5077F" w:rsidP="004F5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381"/>
    <w:multiLevelType w:val="hybridMultilevel"/>
    <w:tmpl w:val="E992326A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9719D5"/>
    <w:multiLevelType w:val="hybridMultilevel"/>
    <w:tmpl w:val="EDA21070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156DC8"/>
    <w:multiLevelType w:val="hybridMultilevel"/>
    <w:tmpl w:val="D992514C"/>
    <w:lvl w:ilvl="0" w:tplc="483227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7C1B91"/>
    <w:multiLevelType w:val="hybridMultilevel"/>
    <w:tmpl w:val="A0FC5888"/>
    <w:lvl w:ilvl="0" w:tplc="483227B8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31E2653D"/>
    <w:multiLevelType w:val="hybridMultilevel"/>
    <w:tmpl w:val="42869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64570A"/>
    <w:multiLevelType w:val="hybridMultilevel"/>
    <w:tmpl w:val="EFB800C2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3A6D41"/>
    <w:multiLevelType w:val="hybridMultilevel"/>
    <w:tmpl w:val="42B8D96C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4A4B22"/>
    <w:multiLevelType w:val="hybridMultilevel"/>
    <w:tmpl w:val="579C61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E430DE"/>
    <w:multiLevelType w:val="hybridMultilevel"/>
    <w:tmpl w:val="F79497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2A18B8"/>
    <w:multiLevelType w:val="hybridMultilevel"/>
    <w:tmpl w:val="FC56038C"/>
    <w:lvl w:ilvl="0" w:tplc="483227B8">
      <w:start w:val="1"/>
      <w:numFmt w:val="bullet"/>
      <w:lvlText w:val="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0">
    <w:nsid w:val="51252CC4"/>
    <w:multiLevelType w:val="hybridMultilevel"/>
    <w:tmpl w:val="304AD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70195F"/>
    <w:multiLevelType w:val="hybridMultilevel"/>
    <w:tmpl w:val="F112C8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EA4225"/>
    <w:multiLevelType w:val="hybridMultilevel"/>
    <w:tmpl w:val="78B2A878"/>
    <w:lvl w:ilvl="0" w:tplc="483227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4E1389"/>
    <w:multiLevelType w:val="hybridMultilevel"/>
    <w:tmpl w:val="5478D18E"/>
    <w:lvl w:ilvl="0" w:tplc="483227B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9FE0ABB"/>
    <w:multiLevelType w:val="hybridMultilevel"/>
    <w:tmpl w:val="97E848A2"/>
    <w:lvl w:ilvl="0" w:tplc="483227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8A3DB3"/>
    <w:multiLevelType w:val="hybridMultilevel"/>
    <w:tmpl w:val="B48A88F8"/>
    <w:lvl w:ilvl="0" w:tplc="483227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D96940"/>
    <w:multiLevelType w:val="hybridMultilevel"/>
    <w:tmpl w:val="342AC196"/>
    <w:lvl w:ilvl="0" w:tplc="483227B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2"/>
  </w:num>
  <w:num w:numId="11">
    <w:abstractNumId w:val="13"/>
  </w:num>
  <w:num w:numId="12">
    <w:abstractNumId w:val="6"/>
  </w:num>
  <w:num w:numId="13">
    <w:abstractNumId w:val="16"/>
  </w:num>
  <w:num w:numId="14">
    <w:abstractNumId w:val="3"/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2538"/>
    <w:rsid w:val="00002DF0"/>
    <w:rsid w:val="00007E76"/>
    <w:rsid w:val="0001727B"/>
    <w:rsid w:val="00027183"/>
    <w:rsid w:val="00033375"/>
    <w:rsid w:val="00037795"/>
    <w:rsid w:val="00041407"/>
    <w:rsid w:val="000426C9"/>
    <w:rsid w:val="00045644"/>
    <w:rsid w:val="00045C60"/>
    <w:rsid w:val="0005185D"/>
    <w:rsid w:val="00052763"/>
    <w:rsid w:val="00054DD2"/>
    <w:rsid w:val="000629EA"/>
    <w:rsid w:val="00066EB1"/>
    <w:rsid w:val="000707BE"/>
    <w:rsid w:val="00071407"/>
    <w:rsid w:val="0009510F"/>
    <w:rsid w:val="000A1503"/>
    <w:rsid w:val="000A1BDC"/>
    <w:rsid w:val="000A3AC4"/>
    <w:rsid w:val="000B2DE6"/>
    <w:rsid w:val="000B64BF"/>
    <w:rsid w:val="000B6BA0"/>
    <w:rsid w:val="000C2187"/>
    <w:rsid w:val="000C5B9A"/>
    <w:rsid w:val="000E0E12"/>
    <w:rsid w:val="000E1488"/>
    <w:rsid w:val="000E4B27"/>
    <w:rsid w:val="000E6C3B"/>
    <w:rsid w:val="00100758"/>
    <w:rsid w:val="0011053C"/>
    <w:rsid w:val="0011150C"/>
    <w:rsid w:val="00130FCF"/>
    <w:rsid w:val="0013528D"/>
    <w:rsid w:val="00135FD7"/>
    <w:rsid w:val="00144172"/>
    <w:rsid w:val="001528F6"/>
    <w:rsid w:val="001650E1"/>
    <w:rsid w:val="00166D9F"/>
    <w:rsid w:val="00170136"/>
    <w:rsid w:val="001703F1"/>
    <w:rsid w:val="00170843"/>
    <w:rsid w:val="00172AEB"/>
    <w:rsid w:val="001753BC"/>
    <w:rsid w:val="00176857"/>
    <w:rsid w:val="001806B9"/>
    <w:rsid w:val="001825D9"/>
    <w:rsid w:val="00184F8D"/>
    <w:rsid w:val="00187874"/>
    <w:rsid w:val="0019532A"/>
    <w:rsid w:val="001B6AE2"/>
    <w:rsid w:val="001B7F54"/>
    <w:rsid w:val="001C1D71"/>
    <w:rsid w:val="001C4874"/>
    <w:rsid w:val="001D3A13"/>
    <w:rsid w:val="001D7C85"/>
    <w:rsid w:val="001E12B4"/>
    <w:rsid w:val="001E1747"/>
    <w:rsid w:val="001E5719"/>
    <w:rsid w:val="001F1160"/>
    <w:rsid w:val="0020018F"/>
    <w:rsid w:val="002019B0"/>
    <w:rsid w:val="002121CC"/>
    <w:rsid w:val="0021255F"/>
    <w:rsid w:val="00215D4B"/>
    <w:rsid w:val="00226DAA"/>
    <w:rsid w:val="0023320D"/>
    <w:rsid w:val="002440B4"/>
    <w:rsid w:val="00244659"/>
    <w:rsid w:val="00246C9F"/>
    <w:rsid w:val="00275564"/>
    <w:rsid w:val="00276766"/>
    <w:rsid w:val="00291B91"/>
    <w:rsid w:val="00292721"/>
    <w:rsid w:val="002A4328"/>
    <w:rsid w:val="002A50DB"/>
    <w:rsid w:val="002C459D"/>
    <w:rsid w:val="002C5A9D"/>
    <w:rsid w:val="002D05E4"/>
    <w:rsid w:val="002D1125"/>
    <w:rsid w:val="002D6A8F"/>
    <w:rsid w:val="002D76B5"/>
    <w:rsid w:val="002E2497"/>
    <w:rsid w:val="002E6AFD"/>
    <w:rsid w:val="002F78EF"/>
    <w:rsid w:val="003218C8"/>
    <w:rsid w:val="00326481"/>
    <w:rsid w:val="003336A4"/>
    <w:rsid w:val="00334E75"/>
    <w:rsid w:val="00343EAC"/>
    <w:rsid w:val="003456BE"/>
    <w:rsid w:val="00355714"/>
    <w:rsid w:val="003654A5"/>
    <w:rsid w:val="00380FB8"/>
    <w:rsid w:val="003912C7"/>
    <w:rsid w:val="0039229E"/>
    <w:rsid w:val="00392C6D"/>
    <w:rsid w:val="00394D79"/>
    <w:rsid w:val="00397227"/>
    <w:rsid w:val="003D76EB"/>
    <w:rsid w:val="003E4B14"/>
    <w:rsid w:val="003F2119"/>
    <w:rsid w:val="003F2E65"/>
    <w:rsid w:val="00412BDB"/>
    <w:rsid w:val="00414570"/>
    <w:rsid w:val="00416F3C"/>
    <w:rsid w:val="004221A1"/>
    <w:rsid w:val="00424B34"/>
    <w:rsid w:val="004304E6"/>
    <w:rsid w:val="00430F6C"/>
    <w:rsid w:val="00435359"/>
    <w:rsid w:val="00442CE9"/>
    <w:rsid w:val="00445508"/>
    <w:rsid w:val="004462A2"/>
    <w:rsid w:val="00446948"/>
    <w:rsid w:val="00454196"/>
    <w:rsid w:val="00457375"/>
    <w:rsid w:val="0047300C"/>
    <w:rsid w:val="00473996"/>
    <w:rsid w:val="0047463E"/>
    <w:rsid w:val="00475BB8"/>
    <w:rsid w:val="00480DAA"/>
    <w:rsid w:val="004A0BBE"/>
    <w:rsid w:val="004A43F1"/>
    <w:rsid w:val="004A44E4"/>
    <w:rsid w:val="004A62BE"/>
    <w:rsid w:val="004A6FCC"/>
    <w:rsid w:val="004B4111"/>
    <w:rsid w:val="004B6951"/>
    <w:rsid w:val="004C6713"/>
    <w:rsid w:val="004E53D0"/>
    <w:rsid w:val="004E63F2"/>
    <w:rsid w:val="004F0C5C"/>
    <w:rsid w:val="004F15E0"/>
    <w:rsid w:val="004F5327"/>
    <w:rsid w:val="00500588"/>
    <w:rsid w:val="00503007"/>
    <w:rsid w:val="005057BD"/>
    <w:rsid w:val="0052258D"/>
    <w:rsid w:val="005228BB"/>
    <w:rsid w:val="00523B0B"/>
    <w:rsid w:val="005273EE"/>
    <w:rsid w:val="0052762F"/>
    <w:rsid w:val="005407EE"/>
    <w:rsid w:val="0054319F"/>
    <w:rsid w:val="005431E4"/>
    <w:rsid w:val="005447A6"/>
    <w:rsid w:val="005554B0"/>
    <w:rsid w:val="005573D4"/>
    <w:rsid w:val="005600AE"/>
    <w:rsid w:val="00566F63"/>
    <w:rsid w:val="005715F4"/>
    <w:rsid w:val="0059416B"/>
    <w:rsid w:val="0059650E"/>
    <w:rsid w:val="005979C9"/>
    <w:rsid w:val="005B3F08"/>
    <w:rsid w:val="005B78AB"/>
    <w:rsid w:val="005D2881"/>
    <w:rsid w:val="005E06C8"/>
    <w:rsid w:val="005E3DC1"/>
    <w:rsid w:val="005E6536"/>
    <w:rsid w:val="005F3901"/>
    <w:rsid w:val="005F5756"/>
    <w:rsid w:val="005F7C8E"/>
    <w:rsid w:val="006035C4"/>
    <w:rsid w:val="00613617"/>
    <w:rsid w:val="00613F1A"/>
    <w:rsid w:val="00626846"/>
    <w:rsid w:val="00630130"/>
    <w:rsid w:val="006354A1"/>
    <w:rsid w:val="00644B62"/>
    <w:rsid w:val="00646061"/>
    <w:rsid w:val="00651F01"/>
    <w:rsid w:val="0066241F"/>
    <w:rsid w:val="00687E45"/>
    <w:rsid w:val="006948A0"/>
    <w:rsid w:val="006B10AD"/>
    <w:rsid w:val="006B36EC"/>
    <w:rsid w:val="006B6BAB"/>
    <w:rsid w:val="006C06D9"/>
    <w:rsid w:val="006C36B6"/>
    <w:rsid w:val="006D41D5"/>
    <w:rsid w:val="006D5F00"/>
    <w:rsid w:val="006D77D4"/>
    <w:rsid w:val="006E7213"/>
    <w:rsid w:val="006F34FA"/>
    <w:rsid w:val="00700ABD"/>
    <w:rsid w:val="00700B09"/>
    <w:rsid w:val="0070491C"/>
    <w:rsid w:val="00715C08"/>
    <w:rsid w:val="007303ED"/>
    <w:rsid w:val="00735AAC"/>
    <w:rsid w:val="00744CC0"/>
    <w:rsid w:val="00753430"/>
    <w:rsid w:val="007542CE"/>
    <w:rsid w:val="00761B0A"/>
    <w:rsid w:val="0076418E"/>
    <w:rsid w:val="0077020A"/>
    <w:rsid w:val="00772538"/>
    <w:rsid w:val="0078449D"/>
    <w:rsid w:val="00786138"/>
    <w:rsid w:val="00792911"/>
    <w:rsid w:val="00794A6C"/>
    <w:rsid w:val="007A17B8"/>
    <w:rsid w:val="007A5519"/>
    <w:rsid w:val="007B1F8A"/>
    <w:rsid w:val="007C06E3"/>
    <w:rsid w:val="007D3F88"/>
    <w:rsid w:val="007D5FB3"/>
    <w:rsid w:val="007D60B9"/>
    <w:rsid w:val="007E23F4"/>
    <w:rsid w:val="007E3E62"/>
    <w:rsid w:val="00800893"/>
    <w:rsid w:val="00805A82"/>
    <w:rsid w:val="00806110"/>
    <w:rsid w:val="00826B3E"/>
    <w:rsid w:val="00826C07"/>
    <w:rsid w:val="00830013"/>
    <w:rsid w:val="00840660"/>
    <w:rsid w:val="0084335B"/>
    <w:rsid w:val="00853EF9"/>
    <w:rsid w:val="00856ACC"/>
    <w:rsid w:val="008571B1"/>
    <w:rsid w:val="008641C1"/>
    <w:rsid w:val="0087090B"/>
    <w:rsid w:val="00876C9A"/>
    <w:rsid w:val="00892A60"/>
    <w:rsid w:val="008977F8"/>
    <w:rsid w:val="008A0095"/>
    <w:rsid w:val="008A3953"/>
    <w:rsid w:val="008B567A"/>
    <w:rsid w:val="008C4FB4"/>
    <w:rsid w:val="008C5AC8"/>
    <w:rsid w:val="008C776B"/>
    <w:rsid w:val="008E7ED6"/>
    <w:rsid w:val="008F2D75"/>
    <w:rsid w:val="008F2F23"/>
    <w:rsid w:val="008F7BB2"/>
    <w:rsid w:val="0090076B"/>
    <w:rsid w:val="00901B35"/>
    <w:rsid w:val="0090415C"/>
    <w:rsid w:val="00906825"/>
    <w:rsid w:val="00913F4D"/>
    <w:rsid w:val="009203B5"/>
    <w:rsid w:val="00931E04"/>
    <w:rsid w:val="00935118"/>
    <w:rsid w:val="00935820"/>
    <w:rsid w:val="00952070"/>
    <w:rsid w:val="00966A19"/>
    <w:rsid w:val="00976D63"/>
    <w:rsid w:val="00977E8D"/>
    <w:rsid w:val="00981B19"/>
    <w:rsid w:val="00994C2D"/>
    <w:rsid w:val="009A036F"/>
    <w:rsid w:val="009B3D05"/>
    <w:rsid w:val="009C0A81"/>
    <w:rsid w:val="009C0AEF"/>
    <w:rsid w:val="009D18F6"/>
    <w:rsid w:val="009D26D3"/>
    <w:rsid w:val="009D6442"/>
    <w:rsid w:val="009D70C1"/>
    <w:rsid w:val="009E3F85"/>
    <w:rsid w:val="009E4564"/>
    <w:rsid w:val="009F1BA5"/>
    <w:rsid w:val="009F1D68"/>
    <w:rsid w:val="009F46ED"/>
    <w:rsid w:val="00A00441"/>
    <w:rsid w:val="00A0136A"/>
    <w:rsid w:val="00A17F33"/>
    <w:rsid w:val="00A2219C"/>
    <w:rsid w:val="00A224F9"/>
    <w:rsid w:val="00A27FC6"/>
    <w:rsid w:val="00A40DB2"/>
    <w:rsid w:val="00A425A9"/>
    <w:rsid w:val="00A53D44"/>
    <w:rsid w:val="00A67A18"/>
    <w:rsid w:val="00A70532"/>
    <w:rsid w:val="00A77F3B"/>
    <w:rsid w:val="00A820A6"/>
    <w:rsid w:val="00A94F2A"/>
    <w:rsid w:val="00A95873"/>
    <w:rsid w:val="00A9796F"/>
    <w:rsid w:val="00AA5DD5"/>
    <w:rsid w:val="00AB2FFE"/>
    <w:rsid w:val="00AB7010"/>
    <w:rsid w:val="00AD6845"/>
    <w:rsid w:val="00AE2573"/>
    <w:rsid w:val="00AE4CA1"/>
    <w:rsid w:val="00AE6783"/>
    <w:rsid w:val="00AE7D51"/>
    <w:rsid w:val="00AF2730"/>
    <w:rsid w:val="00B04491"/>
    <w:rsid w:val="00B07B5D"/>
    <w:rsid w:val="00B10692"/>
    <w:rsid w:val="00B14A4D"/>
    <w:rsid w:val="00B16D1D"/>
    <w:rsid w:val="00B20093"/>
    <w:rsid w:val="00B22FE2"/>
    <w:rsid w:val="00B3679C"/>
    <w:rsid w:val="00B424A9"/>
    <w:rsid w:val="00B45671"/>
    <w:rsid w:val="00B50004"/>
    <w:rsid w:val="00B54C88"/>
    <w:rsid w:val="00B64E4F"/>
    <w:rsid w:val="00B67C15"/>
    <w:rsid w:val="00B736F8"/>
    <w:rsid w:val="00B81C31"/>
    <w:rsid w:val="00B91286"/>
    <w:rsid w:val="00BA390A"/>
    <w:rsid w:val="00BB05DE"/>
    <w:rsid w:val="00BB1284"/>
    <w:rsid w:val="00BC7DF3"/>
    <w:rsid w:val="00BD36A0"/>
    <w:rsid w:val="00BD5430"/>
    <w:rsid w:val="00BD6571"/>
    <w:rsid w:val="00C06D99"/>
    <w:rsid w:val="00C126C6"/>
    <w:rsid w:val="00C17F78"/>
    <w:rsid w:val="00C26402"/>
    <w:rsid w:val="00C26C16"/>
    <w:rsid w:val="00C4155B"/>
    <w:rsid w:val="00C5077F"/>
    <w:rsid w:val="00C54F7D"/>
    <w:rsid w:val="00C67175"/>
    <w:rsid w:val="00C742F1"/>
    <w:rsid w:val="00C74ABE"/>
    <w:rsid w:val="00C81041"/>
    <w:rsid w:val="00C84FF9"/>
    <w:rsid w:val="00C918EC"/>
    <w:rsid w:val="00C935C9"/>
    <w:rsid w:val="00C9542B"/>
    <w:rsid w:val="00CA0E51"/>
    <w:rsid w:val="00CB3295"/>
    <w:rsid w:val="00CB3F23"/>
    <w:rsid w:val="00CB5807"/>
    <w:rsid w:val="00CC4A08"/>
    <w:rsid w:val="00CE5C9A"/>
    <w:rsid w:val="00CF030F"/>
    <w:rsid w:val="00CF0A0B"/>
    <w:rsid w:val="00D032E2"/>
    <w:rsid w:val="00D05BE2"/>
    <w:rsid w:val="00D0602C"/>
    <w:rsid w:val="00D07099"/>
    <w:rsid w:val="00D17416"/>
    <w:rsid w:val="00D17702"/>
    <w:rsid w:val="00D22EA9"/>
    <w:rsid w:val="00D3554B"/>
    <w:rsid w:val="00D36559"/>
    <w:rsid w:val="00D44B10"/>
    <w:rsid w:val="00D4608A"/>
    <w:rsid w:val="00D52156"/>
    <w:rsid w:val="00D547DF"/>
    <w:rsid w:val="00D63B63"/>
    <w:rsid w:val="00D660F1"/>
    <w:rsid w:val="00D734ED"/>
    <w:rsid w:val="00D742F3"/>
    <w:rsid w:val="00D75B4F"/>
    <w:rsid w:val="00D80DDB"/>
    <w:rsid w:val="00D8370A"/>
    <w:rsid w:val="00D923BB"/>
    <w:rsid w:val="00DA2844"/>
    <w:rsid w:val="00DA45DF"/>
    <w:rsid w:val="00DA68BB"/>
    <w:rsid w:val="00DB377C"/>
    <w:rsid w:val="00DB38C2"/>
    <w:rsid w:val="00DB48E6"/>
    <w:rsid w:val="00DC3DF0"/>
    <w:rsid w:val="00DC5C1B"/>
    <w:rsid w:val="00DD39A3"/>
    <w:rsid w:val="00DD41E6"/>
    <w:rsid w:val="00DD7CFA"/>
    <w:rsid w:val="00E015FD"/>
    <w:rsid w:val="00E02540"/>
    <w:rsid w:val="00E046CA"/>
    <w:rsid w:val="00E05EEE"/>
    <w:rsid w:val="00E11CD4"/>
    <w:rsid w:val="00E14286"/>
    <w:rsid w:val="00E16A2C"/>
    <w:rsid w:val="00E234E0"/>
    <w:rsid w:val="00E27EE0"/>
    <w:rsid w:val="00E3658D"/>
    <w:rsid w:val="00E50E8E"/>
    <w:rsid w:val="00E60493"/>
    <w:rsid w:val="00E747DB"/>
    <w:rsid w:val="00EA0B3E"/>
    <w:rsid w:val="00EA6A76"/>
    <w:rsid w:val="00EA6D02"/>
    <w:rsid w:val="00EA70AC"/>
    <w:rsid w:val="00EB1C47"/>
    <w:rsid w:val="00EC1649"/>
    <w:rsid w:val="00EC302F"/>
    <w:rsid w:val="00EC7CC9"/>
    <w:rsid w:val="00EE43E9"/>
    <w:rsid w:val="00EF0269"/>
    <w:rsid w:val="00EF2EBD"/>
    <w:rsid w:val="00EF4068"/>
    <w:rsid w:val="00EF5229"/>
    <w:rsid w:val="00EF53A0"/>
    <w:rsid w:val="00F020CE"/>
    <w:rsid w:val="00F112F0"/>
    <w:rsid w:val="00F2150C"/>
    <w:rsid w:val="00F22FE1"/>
    <w:rsid w:val="00F236B3"/>
    <w:rsid w:val="00F254BF"/>
    <w:rsid w:val="00F309B6"/>
    <w:rsid w:val="00F3172E"/>
    <w:rsid w:val="00F36938"/>
    <w:rsid w:val="00F42185"/>
    <w:rsid w:val="00F508B3"/>
    <w:rsid w:val="00F53EE8"/>
    <w:rsid w:val="00F62F98"/>
    <w:rsid w:val="00F651E8"/>
    <w:rsid w:val="00F76963"/>
    <w:rsid w:val="00F82FC3"/>
    <w:rsid w:val="00F85597"/>
    <w:rsid w:val="00F8613C"/>
    <w:rsid w:val="00F929E2"/>
    <w:rsid w:val="00F950C8"/>
    <w:rsid w:val="00FA18F6"/>
    <w:rsid w:val="00FA7F87"/>
    <w:rsid w:val="00FB30F2"/>
    <w:rsid w:val="00FC4E16"/>
    <w:rsid w:val="00FC55D0"/>
    <w:rsid w:val="00FC571A"/>
    <w:rsid w:val="00FD33A8"/>
    <w:rsid w:val="00FD37EC"/>
    <w:rsid w:val="00FF4499"/>
    <w:rsid w:val="00FF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27"/>
    <w:rPr>
      <w:rFonts w:ascii="Courier New" w:hAnsi="Courier New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F53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F53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F5327"/>
    <w:rPr>
      <w:rFonts w:cs="Times New Roman"/>
      <w:sz w:val="18"/>
      <w:szCs w:val="18"/>
    </w:rPr>
  </w:style>
  <w:style w:type="paragraph" w:customStyle="1" w:styleId="0505">
    <w:name w:val="样式 样式 加粗 底端: (单实线 自动设置  0.5 磅 行宽) + 段后: 0.5 行"/>
    <w:basedOn w:val="Normal"/>
    <w:uiPriority w:val="99"/>
    <w:rsid w:val="004F5327"/>
    <w:pPr>
      <w:pBdr>
        <w:bottom w:val="single" w:sz="4" w:space="1" w:color="auto"/>
      </w:pBdr>
      <w:spacing w:after="120"/>
    </w:pPr>
    <w:rPr>
      <w:b/>
    </w:rPr>
  </w:style>
  <w:style w:type="paragraph" w:styleId="ListParagraph">
    <w:name w:val="List Paragraph"/>
    <w:basedOn w:val="Normal"/>
    <w:uiPriority w:val="99"/>
    <w:qFormat/>
    <w:rsid w:val="004F5327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E05EEE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11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uefei0353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836</TotalTime>
  <Pages>2</Pages>
  <Words>233</Words>
  <Characters>1333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</dc:creator>
  <cp:keywords/>
  <dc:description/>
  <cp:lastModifiedBy>SDWM</cp:lastModifiedBy>
  <cp:revision>57</cp:revision>
  <dcterms:created xsi:type="dcterms:W3CDTF">2015-08-07T03:30:00Z</dcterms:created>
  <dcterms:modified xsi:type="dcterms:W3CDTF">2015-11-09T08:23:00Z</dcterms:modified>
</cp:coreProperties>
</file>