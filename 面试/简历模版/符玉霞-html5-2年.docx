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23C" w:rsidRDefault="0020423C" w:rsidP="00AD2997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符玉霞</w:t>
      </w:r>
      <w:r w:rsidRPr="00676450">
        <w:rPr>
          <w:rFonts w:hint="eastAsia"/>
          <w:b/>
          <w:sz w:val="56"/>
          <w:szCs w:val="56"/>
        </w:rPr>
        <w:t>简历</w:t>
      </w:r>
    </w:p>
    <w:p w:rsidR="0020423C" w:rsidRPr="0023677D" w:rsidRDefault="0020423C" w:rsidP="00AD2997">
      <w:pPr>
        <w:jc w:val="left"/>
        <w:rPr>
          <w:b/>
        </w:rPr>
      </w:pPr>
      <w:r w:rsidRPr="0023677D">
        <w:rPr>
          <w:rFonts w:ascii="宋体" w:hAnsi="宋体" w:hint="eastAsia"/>
          <w:b/>
          <w:u w:val="thick"/>
          <w:shd w:val="pct10" w:color="auto" w:fill="FFFFFF"/>
        </w:rPr>
        <w:t>基本信息</w:t>
      </w:r>
      <w:r w:rsidRPr="0023677D">
        <w:rPr>
          <w:rFonts w:ascii="宋体" w:hAnsi="宋体"/>
          <w:b/>
          <w:u w:val="thick"/>
          <w:shd w:val="pct10" w:color="auto" w:fill="FFFFFF"/>
        </w:rPr>
        <w:t xml:space="preserve">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                                               </w:t>
      </w:r>
    </w:p>
    <w:p w:rsidR="0020423C" w:rsidRDefault="0020423C" w:rsidP="00AD2997">
      <w:pPr>
        <w:jc w:val="left"/>
        <w:rPr>
          <w:b/>
        </w:rPr>
      </w:pPr>
      <w:r w:rsidRPr="0023677D">
        <w:rPr>
          <w:rFonts w:hint="eastAsia"/>
          <w:b/>
        </w:rPr>
        <w:t>姓</w:t>
      </w:r>
      <w:r>
        <w:rPr>
          <w:b/>
        </w:rPr>
        <w:t xml:space="preserve">    </w:t>
      </w:r>
      <w:r w:rsidRPr="0023677D">
        <w:rPr>
          <w:rFonts w:hint="eastAsia"/>
          <w:b/>
        </w:rPr>
        <w:t>名：</w:t>
      </w:r>
      <w:r>
        <w:rPr>
          <w:rFonts w:hint="eastAsia"/>
          <w:b/>
        </w:rPr>
        <w:t>符玉霞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23677D">
        <w:rPr>
          <w:rFonts w:hint="eastAsia"/>
          <w:b/>
        </w:rPr>
        <w:t>民</w:t>
      </w:r>
      <w:r>
        <w:rPr>
          <w:b/>
        </w:rPr>
        <w:t xml:space="preserve">    </w:t>
      </w:r>
      <w:r w:rsidRPr="0023677D">
        <w:rPr>
          <w:rFonts w:hint="eastAsia"/>
          <w:b/>
        </w:rPr>
        <w:t>族：汉</w:t>
      </w:r>
      <w:r w:rsidRPr="0023677D">
        <w:rPr>
          <w:b/>
        </w:rPr>
        <w:tab/>
      </w:r>
    </w:p>
    <w:p w:rsidR="0020423C" w:rsidRDefault="0020423C" w:rsidP="00AD2997">
      <w:pPr>
        <w:jc w:val="left"/>
        <w:rPr>
          <w:b/>
        </w:rPr>
      </w:pPr>
      <w:r>
        <w:rPr>
          <w:rFonts w:hint="eastAsia"/>
          <w:b/>
        </w:rPr>
        <w:t>学</w:t>
      </w:r>
      <w:r>
        <w:rPr>
          <w:b/>
        </w:rPr>
        <w:t xml:space="preserve">    </w:t>
      </w:r>
      <w:r>
        <w:rPr>
          <w:rFonts w:hint="eastAsia"/>
          <w:b/>
        </w:rPr>
        <w:t>历：本科</w:t>
      </w:r>
      <w:r w:rsidRPr="0023677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23677D">
        <w:rPr>
          <w:rFonts w:hint="eastAsia"/>
          <w:b/>
        </w:rPr>
        <w:t>工作年限：</w:t>
      </w:r>
      <w:r w:rsidRPr="0023677D">
        <w:rPr>
          <w:b/>
        </w:rPr>
        <w:t>2</w:t>
      </w:r>
      <w:r w:rsidRPr="0023677D">
        <w:rPr>
          <w:rFonts w:hint="eastAsia"/>
          <w:b/>
        </w:rPr>
        <w:t>年</w:t>
      </w:r>
    </w:p>
    <w:p w:rsidR="0020423C" w:rsidRDefault="0020423C" w:rsidP="00AD2997">
      <w:pPr>
        <w:jc w:val="left"/>
        <w:rPr>
          <w:b/>
        </w:rPr>
      </w:pPr>
      <w:r>
        <w:rPr>
          <w:rFonts w:hint="eastAsia"/>
          <w:b/>
        </w:rPr>
        <w:t>毕业院校：江西师范大学</w:t>
      </w:r>
      <w:r>
        <w:rPr>
          <w:b/>
        </w:rPr>
        <w:t xml:space="preserve">         </w:t>
      </w: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业：计算机科学与技术</w:t>
      </w:r>
    </w:p>
    <w:p w:rsidR="0020423C" w:rsidRPr="0023677D" w:rsidRDefault="0020423C" w:rsidP="00AD2997">
      <w:pPr>
        <w:jc w:val="left"/>
        <w:rPr>
          <w:b/>
        </w:rPr>
      </w:pPr>
      <w:r>
        <w:rPr>
          <w:rFonts w:hint="eastAsia"/>
          <w:b/>
        </w:rPr>
        <w:t>英</w:t>
      </w:r>
      <w:r>
        <w:rPr>
          <w:b/>
        </w:rPr>
        <w:t xml:space="preserve">    </w:t>
      </w:r>
      <w:r>
        <w:rPr>
          <w:rFonts w:hint="eastAsia"/>
          <w:b/>
        </w:rPr>
        <w:t>语：</w:t>
      </w:r>
      <w:r>
        <w:rPr>
          <w:b/>
        </w:rPr>
        <w:t xml:space="preserve">CET-6                </w:t>
      </w:r>
      <w:r>
        <w:rPr>
          <w:rFonts w:hint="eastAsia"/>
          <w:b/>
        </w:rPr>
        <w:t>计算机：国家计算机二级</w:t>
      </w:r>
      <w:r>
        <w:rPr>
          <w:b/>
        </w:rPr>
        <w:t>C</w:t>
      </w:r>
      <w:r>
        <w:rPr>
          <w:rFonts w:hint="eastAsia"/>
          <w:b/>
        </w:rPr>
        <w:t>语言</w:t>
      </w:r>
    </w:p>
    <w:p w:rsidR="0020423C" w:rsidRDefault="0020423C" w:rsidP="00AD2997">
      <w:pPr>
        <w:jc w:val="left"/>
        <w:rPr>
          <w:b/>
          <w:color w:val="548DD4"/>
        </w:rPr>
      </w:pPr>
      <w:r w:rsidRPr="0023677D">
        <w:rPr>
          <w:rFonts w:hint="eastAsia"/>
          <w:b/>
        </w:rPr>
        <w:t>联系电话：</w:t>
      </w:r>
      <w:r>
        <w:rPr>
          <w:b/>
        </w:rPr>
        <w:t>13247718965</w:t>
      </w:r>
      <w:r w:rsidRPr="0023677D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 w:rsidRPr="0023677D">
        <w:rPr>
          <w:rFonts w:hint="eastAsia"/>
          <w:b/>
        </w:rPr>
        <w:t>邮</w:t>
      </w:r>
      <w:r>
        <w:rPr>
          <w:b/>
        </w:rPr>
        <w:tab/>
        <w:t xml:space="preserve">   </w:t>
      </w:r>
      <w:r w:rsidRPr="0023677D">
        <w:rPr>
          <w:rFonts w:hint="eastAsia"/>
          <w:b/>
        </w:rPr>
        <w:t>箱：</w:t>
      </w:r>
      <w:r w:rsidRPr="001949E6">
        <w:rPr>
          <w:b/>
          <w:color w:val="548DD4"/>
        </w:rPr>
        <w:t xml:space="preserve">fyx_html5@sina.com </w:t>
      </w:r>
    </w:p>
    <w:p w:rsidR="0020423C" w:rsidRPr="001949E6" w:rsidRDefault="0020423C" w:rsidP="00AD2997">
      <w:pPr>
        <w:jc w:val="left"/>
        <w:rPr>
          <w:b/>
          <w:color w:val="548DD4"/>
          <w:u w:val="single"/>
        </w:rPr>
      </w:pPr>
    </w:p>
    <w:p w:rsidR="0020423C" w:rsidRPr="0023677D" w:rsidRDefault="0020423C" w:rsidP="00AD2997">
      <w:pPr>
        <w:jc w:val="left"/>
        <w:rPr>
          <w:b/>
        </w:rPr>
      </w:pPr>
      <w:r w:rsidRPr="0023677D">
        <w:rPr>
          <w:rFonts w:ascii="宋体" w:hAnsi="宋体" w:hint="eastAsia"/>
          <w:b/>
          <w:u w:val="thick"/>
          <w:shd w:val="pct10" w:color="auto" w:fill="FFFFFF"/>
        </w:rPr>
        <w:t>求职意向</w:t>
      </w:r>
      <w:r w:rsidRPr="0023677D">
        <w:rPr>
          <w:rFonts w:ascii="宋体" w:hAnsi="宋体"/>
          <w:b/>
          <w:u w:val="thick"/>
          <w:shd w:val="pct10" w:color="auto" w:fill="FFFFFF"/>
        </w:rPr>
        <w:t xml:space="preserve">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                                       </w:t>
      </w:r>
    </w:p>
    <w:p w:rsidR="0020423C" w:rsidRPr="0023677D" w:rsidRDefault="0020423C" w:rsidP="00AD2997">
      <w:pPr>
        <w:jc w:val="left"/>
        <w:rPr>
          <w:b/>
        </w:rPr>
      </w:pPr>
      <w:r w:rsidRPr="0023677D">
        <w:rPr>
          <w:rFonts w:hint="eastAsia"/>
          <w:b/>
        </w:rPr>
        <w:t>应聘岗位：</w:t>
      </w:r>
      <w:r>
        <w:rPr>
          <w:b/>
        </w:rPr>
        <w:t>HTML5</w:t>
      </w:r>
      <w:r w:rsidRPr="0023677D">
        <w:rPr>
          <w:rFonts w:hint="eastAsia"/>
          <w:b/>
        </w:rPr>
        <w:t>开发工程师</w:t>
      </w:r>
    </w:p>
    <w:p w:rsidR="0020423C" w:rsidRDefault="0020423C" w:rsidP="00AD2997">
      <w:pPr>
        <w:jc w:val="left"/>
        <w:rPr>
          <w:b/>
        </w:rPr>
      </w:pPr>
      <w:r w:rsidRPr="0023677D">
        <w:rPr>
          <w:rFonts w:hint="eastAsia"/>
          <w:b/>
        </w:rPr>
        <w:t>工作性质：全职</w:t>
      </w:r>
    </w:p>
    <w:p w:rsidR="0020423C" w:rsidRPr="0023677D" w:rsidRDefault="0020423C" w:rsidP="00AD2997">
      <w:pPr>
        <w:jc w:val="left"/>
        <w:rPr>
          <w:b/>
        </w:rPr>
      </w:pPr>
    </w:p>
    <w:p w:rsidR="0020423C" w:rsidRPr="0023677D" w:rsidRDefault="0020423C" w:rsidP="00AD2997">
      <w:pPr>
        <w:jc w:val="left"/>
        <w:rPr>
          <w:b/>
        </w:rPr>
      </w:pPr>
      <w:r w:rsidRPr="0023677D">
        <w:rPr>
          <w:rFonts w:ascii="宋体" w:hAnsi="宋体" w:hint="eastAsia"/>
          <w:b/>
          <w:u w:val="thick"/>
          <w:shd w:val="pct10" w:color="auto" w:fill="FFFFFF"/>
        </w:rPr>
        <w:t>专业技能</w:t>
      </w:r>
      <w:r w:rsidRPr="0023677D">
        <w:rPr>
          <w:rFonts w:ascii="宋体" w:hAnsi="宋体"/>
          <w:b/>
          <w:u w:val="thick"/>
          <w:shd w:val="pct10" w:color="auto" w:fill="FFFFFF"/>
        </w:rPr>
        <w:t xml:space="preserve">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                                             </w:t>
      </w:r>
    </w:p>
    <w:p w:rsidR="0020423C" w:rsidRPr="0023677D" w:rsidRDefault="0020423C" w:rsidP="000D6CE4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精通</w:t>
      </w:r>
      <w:r>
        <w:t>div+css</w:t>
      </w:r>
      <w:r>
        <w:rPr>
          <w:rFonts w:hint="eastAsia"/>
        </w:rPr>
        <w:t>传统布局，能手写符合</w:t>
      </w:r>
      <w:r>
        <w:t>W3C</w:t>
      </w:r>
      <w:r>
        <w:rPr>
          <w:rFonts w:hint="eastAsia"/>
        </w:rPr>
        <w:t>标准、</w:t>
      </w:r>
      <w:r>
        <w:rPr>
          <w:rFonts w:ascii="宋体" w:hAnsi="宋体" w:cs="宋体" w:hint="eastAsia"/>
          <w:sz w:val="21"/>
          <w:szCs w:val="21"/>
        </w:rPr>
        <w:t>掌握</w:t>
      </w:r>
      <w:r>
        <w:rPr>
          <w:rFonts w:ascii="宋体" w:hAnsi="宋体" w:cs="宋体"/>
          <w:sz w:val="21"/>
          <w:szCs w:val="21"/>
        </w:rPr>
        <w:t>CSS Sprite</w:t>
      </w:r>
      <w:r>
        <w:rPr>
          <w:rFonts w:ascii="宋体" w:hAnsi="宋体" w:cs="宋体" w:hint="eastAsia"/>
          <w:sz w:val="21"/>
          <w:szCs w:val="21"/>
        </w:rPr>
        <w:t>技术，</w:t>
      </w:r>
      <w:r>
        <w:rPr>
          <w:rFonts w:hint="eastAsia"/>
        </w:rPr>
        <w:t>兼容多种浏览器的前端页面代码；</w:t>
      </w:r>
    </w:p>
    <w:p w:rsidR="0020423C" w:rsidRPr="0023677D" w:rsidRDefault="0020423C" w:rsidP="00F727B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ascii="宋体" w:hAnsi="宋体" w:hint="eastAsia"/>
          <w:color w:val="000000"/>
        </w:rPr>
        <w:t>熟练掌握</w:t>
      </w:r>
      <w:r>
        <w:t>html5 + css3 web</w:t>
      </w:r>
      <w:r>
        <w:rPr>
          <w:rFonts w:hint="eastAsia"/>
        </w:rPr>
        <w:t>前端新技术、</w:t>
      </w:r>
      <w:r>
        <w:t>canvas</w:t>
      </w:r>
      <w:r>
        <w:rPr>
          <w:rFonts w:hint="eastAsia"/>
        </w:rPr>
        <w:t>动画制作等；</w:t>
      </w:r>
    </w:p>
    <w:p w:rsidR="0020423C" w:rsidRPr="0022659A" w:rsidRDefault="0020423C" w:rsidP="000D6CE4">
      <w:pPr>
        <w:pStyle w:val="ListParagraph"/>
        <w:numPr>
          <w:ilvl w:val="0"/>
          <w:numId w:val="1"/>
        </w:numPr>
        <w:ind w:firstLineChars="0"/>
        <w:jc w:val="left"/>
        <w:rPr>
          <w:rFonts w:ascii="宋体"/>
        </w:rPr>
      </w:pPr>
      <w:r>
        <w:rPr>
          <w:rFonts w:ascii="宋体" w:hAnsi="宋体" w:hint="eastAsia"/>
          <w:color w:val="000000"/>
        </w:rPr>
        <w:t>熟练掌握</w:t>
      </w:r>
      <w:r>
        <w:rPr>
          <w:rFonts w:ascii="宋体" w:hAnsi="宋体"/>
          <w:color w:val="000000"/>
        </w:rPr>
        <w:t>javaScript</w:t>
      </w:r>
      <w:r>
        <w:rPr>
          <w:rFonts w:ascii="宋体" w:hAnsi="宋体" w:hint="eastAsia"/>
          <w:color w:val="000000"/>
        </w:rPr>
        <w:t>原生代码编程，能够脱离</w:t>
      </w:r>
      <w:r>
        <w:rPr>
          <w:rFonts w:ascii="宋体" w:hAnsi="宋体"/>
          <w:color w:val="000000"/>
        </w:rPr>
        <w:t>Jquery</w:t>
      </w:r>
      <w:r>
        <w:rPr>
          <w:rFonts w:ascii="宋体" w:hAnsi="宋体" w:hint="eastAsia"/>
          <w:color w:val="000000"/>
        </w:rPr>
        <w:t>等第三方框架运用</w:t>
      </w:r>
      <w:r>
        <w:rPr>
          <w:rFonts w:ascii="宋体" w:hAnsi="宋体"/>
          <w:color w:val="000000"/>
        </w:rPr>
        <w:t>js</w:t>
      </w:r>
      <w:r>
        <w:rPr>
          <w:rFonts w:ascii="宋体" w:hAnsi="宋体" w:hint="eastAsia"/>
          <w:color w:val="000000"/>
        </w:rPr>
        <w:t>原生实现页面效果；</w:t>
      </w:r>
    </w:p>
    <w:p w:rsidR="0020423C" w:rsidRPr="0023677D" w:rsidRDefault="0020423C" w:rsidP="00AD299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熟练掌握</w:t>
      </w:r>
      <w:r>
        <w:t>jquery</w:t>
      </w:r>
      <w:r>
        <w:rPr>
          <w:rFonts w:hint="eastAsia"/>
        </w:rPr>
        <w:t>、</w:t>
      </w:r>
      <w:r>
        <w:t>zepto</w:t>
      </w:r>
      <w:r>
        <w:rPr>
          <w:rFonts w:hint="eastAsia"/>
        </w:rPr>
        <w:t>等</w:t>
      </w:r>
      <w:r>
        <w:t>js</w:t>
      </w:r>
      <w:r>
        <w:rPr>
          <w:rFonts w:hint="eastAsia"/>
        </w:rPr>
        <w:t>框架；</w:t>
      </w:r>
    </w:p>
    <w:p w:rsidR="0020423C" w:rsidRDefault="0020423C" w:rsidP="00AD299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ascii="宋体" w:hAnsi="宋体" w:hint="eastAsia"/>
          <w:color w:val="000000"/>
        </w:rPr>
        <w:t>熟练掌握</w:t>
      </w:r>
      <w:r>
        <w:rPr>
          <w:rFonts w:hint="eastAsia"/>
        </w:rPr>
        <w:t>移动端开发与各种手机适配；</w:t>
      </w:r>
    </w:p>
    <w:p w:rsidR="0020423C" w:rsidRDefault="0020423C" w:rsidP="00AD299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ascii="宋体" w:hAnsi="宋体" w:hint="eastAsia"/>
          <w:color w:val="000000"/>
        </w:rPr>
        <w:t>熟练掌握</w:t>
      </w:r>
      <w:r>
        <w:rPr>
          <w:rFonts w:hint="eastAsia"/>
        </w:rPr>
        <w:t>响应式布局与弹性盒布局；</w:t>
      </w:r>
    </w:p>
    <w:p w:rsidR="0020423C" w:rsidRDefault="0020423C" w:rsidP="004A0C5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ascii="宋体" w:hAnsi="宋体" w:hint="eastAsia"/>
          <w:color w:val="000000"/>
        </w:rPr>
        <w:t>熟练掌握</w:t>
      </w:r>
      <w:r>
        <w:rPr>
          <w:rFonts w:hint="eastAsia"/>
        </w:rPr>
        <w:t>微信场景开发与制作，熟练</w:t>
      </w:r>
      <w:r>
        <w:t>animate.css</w:t>
      </w:r>
      <w:r>
        <w:rPr>
          <w:rFonts w:hint="eastAsia"/>
        </w:rPr>
        <w:t>样式；</w:t>
      </w:r>
    </w:p>
    <w:p w:rsidR="0020423C" w:rsidRPr="00FF558C" w:rsidRDefault="0020423C" w:rsidP="00FF558C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/>
          <w:szCs w:val="21"/>
        </w:rPr>
      </w:pPr>
      <w:r>
        <w:rPr>
          <w:rFonts w:ascii="宋体" w:hAnsi="宋体" w:hint="eastAsia"/>
          <w:color w:val="000000"/>
        </w:rPr>
        <w:t>熟练掌握</w:t>
      </w:r>
      <w:r w:rsidRPr="006466BC">
        <w:rPr>
          <w:color w:val="000000"/>
          <w:szCs w:val="21"/>
        </w:rPr>
        <w:t>AJAX</w:t>
      </w:r>
      <w:r w:rsidRPr="006466BC">
        <w:rPr>
          <w:rFonts w:hint="eastAsia"/>
          <w:color w:val="000000"/>
          <w:szCs w:val="21"/>
        </w:rPr>
        <w:t>异步通信技术，会使用原始</w:t>
      </w:r>
      <w:r w:rsidRPr="006466BC">
        <w:rPr>
          <w:color w:val="000000"/>
          <w:szCs w:val="21"/>
        </w:rPr>
        <w:t>jsonp</w:t>
      </w:r>
      <w:r w:rsidRPr="006466BC">
        <w:rPr>
          <w:rFonts w:hint="eastAsia"/>
          <w:color w:val="000000"/>
          <w:szCs w:val="21"/>
        </w:rPr>
        <w:t>方式解决</w:t>
      </w:r>
      <w:r w:rsidRPr="006466BC">
        <w:rPr>
          <w:color w:val="000000"/>
          <w:szCs w:val="21"/>
        </w:rPr>
        <w:t>AJAX</w:t>
      </w:r>
      <w:r w:rsidRPr="006466BC">
        <w:rPr>
          <w:rFonts w:hint="eastAsia"/>
          <w:color w:val="000000"/>
          <w:szCs w:val="21"/>
        </w:rPr>
        <w:t>跨域问题。</w:t>
      </w:r>
    </w:p>
    <w:p w:rsidR="0020423C" w:rsidRPr="0023677D" w:rsidRDefault="0020423C" w:rsidP="00AD299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熟练掌握</w:t>
      </w:r>
      <w:r>
        <w:t>bootStarp</w:t>
      </w:r>
      <w:r>
        <w:rPr>
          <w:rFonts w:hint="eastAsia"/>
        </w:rPr>
        <w:t>框架，实现响应式完美页面布局；</w:t>
      </w:r>
    </w:p>
    <w:p w:rsidR="0020423C" w:rsidRPr="006D3AAF" w:rsidRDefault="0020423C" w:rsidP="00AD299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ascii="宋体" w:hAnsi="宋体" w:hint="eastAsia"/>
          <w:color w:val="000000"/>
        </w:rPr>
        <w:t>熟练掌握</w:t>
      </w:r>
      <w:r w:rsidRPr="00F703D3">
        <w:rPr>
          <w:color w:val="000000"/>
          <w:szCs w:val="21"/>
        </w:rPr>
        <w:t>json</w:t>
      </w:r>
      <w:r w:rsidRPr="00F703D3">
        <w:rPr>
          <w:rFonts w:hint="eastAsia"/>
          <w:color w:val="000000"/>
          <w:szCs w:val="21"/>
        </w:rPr>
        <w:t>数据结构，能够</w:t>
      </w:r>
      <w:r>
        <w:rPr>
          <w:rFonts w:hint="eastAsia"/>
          <w:color w:val="000000"/>
          <w:szCs w:val="21"/>
        </w:rPr>
        <w:t>非常</w:t>
      </w:r>
      <w:r w:rsidRPr="00F703D3">
        <w:rPr>
          <w:rFonts w:hint="eastAsia"/>
          <w:color w:val="000000"/>
          <w:szCs w:val="21"/>
        </w:rPr>
        <w:t>熟练定义和解析</w:t>
      </w:r>
      <w:r w:rsidRPr="00F703D3">
        <w:rPr>
          <w:color w:val="000000"/>
          <w:szCs w:val="21"/>
        </w:rPr>
        <w:t>json</w:t>
      </w:r>
      <w:r w:rsidRPr="00F703D3">
        <w:rPr>
          <w:rFonts w:hint="eastAsia"/>
          <w:color w:val="000000"/>
          <w:szCs w:val="21"/>
        </w:rPr>
        <w:t>数据</w:t>
      </w:r>
      <w:r>
        <w:rPr>
          <w:rFonts w:hint="eastAsia"/>
          <w:color w:val="000000"/>
          <w:szCs w:val="21"/>
        </w:rPr>
        <w:t>，</w:t>
      </w:r>
      <w:r w:rsidRPr="00F703D3">
        <w:rPr>
          <w:rFonts w:hint="eastAsia"/>
          <w:color w:val="000000"/>
          <w:szCs w:val="21"/>
        </w:rPr>
        <w:t>熟练编写正则表达式</w:t>
      </w:r>
      <w:r>
        <w:rPr>
          <w:rFonts w:hint="eastAsia"/>
          <w:color w:val="000000"/>
          <w:szCs w:val="21"/>
        </w:rPr>
        <w:t>；</w:t>
      </w:r>
    </w:p>
    <w:p w:rsidR="0020423C" w:rsidRPr="006D3AAF" w:rsidRDefault="0020423C" w:rsidP="006D3AAF">
      <w:pPr>
        <w:pStyle w:val="ListParagraph"/>
        <w:numPr>
          <w:ilvl w:val="0"/>
          <w:numId w:val="1"/>
        </w:numPr>
        <w:ind w:firstLineChars="0"/>
        <w:jc w:val="left"/>
        <w:rPr>
          <w:rFonts w:ascii="宋体"/>
        </w:rPr>
      </w:pPr>
      <w:r>
        <w:rPr>
          <w:rFonts w:hint="eastAsia"/>
          <w:color w:val="000000"/>
          <w:szCs w:val="21"/>
        </w:rPr>
        <w:t>熟练面向对</w:t>
      </w:r>
      <w:r w:rsidRPr="00F703D3">
        <w:rPr>
          <w:rFonts w:hint="eastAsia"/>
          <w:color w:val="000000"/>
          <w:szCs w:val="21"/>
        </w:rPr>
        <w:t>象</w:t>
      </w:r>
      <w:r w:rsidRPr="00F703D3">
        <w:rPr>
          <w:color w:val="000000"/>
          <w:szCs w:val="21"/>
        </w:rPr>
        <w:t>JS</w:t>
      </w:r>
      <w:r>
        <w:rPr>
          <w:rFonts w:hint="eastAsia"/>
          <w:color w:val="000000"/>
          <w:szCs w:val="21"/>
        </w:rPr>
        <w:t>编程，</w:t>
      </w:r>
      <w:r w:rsidRPr="00F703D3">
        <w:rPr>
          <w:rFonts w:hint="eastAsia"/>
          <w:color w:val="000000"/>
          <w:szCs w:val="21"/>
        </w:rPr>
        <w:t>熟悉闭包原理</w:t>
      </w:r>
      <w:r>
        <w:rPr>
          <w:rFonts w:ascii="宋体" w:hAnsi="宋体" w:hint="eastAsia"/>
          <w:color w:val="000000"/>
        </w:rPr>
        <w:t>；</w:t>
      </w:r>
    </w:p>
    <w:p w:rsidR="0020423C" w:rsidRPr="0081082D" w:rsidRDefault="0020423C" w:rsidP="00AD299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熟练掌握百度地图与高德地图的应用；</w:t>
      </w:r>
    </w:p>
    <w:p w:rsidR="0020423C" w:rsidRPr="0081082D" w:rsidRDefault="0020423C" w:rsidP="00AD2997">
      <w:pPr>
        <w:pStyle w:val="ListParagraph"/>
        <w:numPr>
          <w:ilvl w:val="0"/>
          <w:numId w:val="1"/>
        </w:numPr>
        <w:ind w:firstLineChars="0"/>
        <w:jc w:val="left"/>
      </w:pPr>
      <w:r w:rsidRPr="0081082D">
        <w:rPr>
          <w:rFonts w:ascii="AdobeSongStd-Light" w:hAnsi="AdobeSongStd-Light" w:hint="eastAsia"/>
          <w:color w:val="000000"/>
        </w:rPr>
        <w:t>熟练掌握</w:t>
      </w:r>
      <w:r>
        <w:rPr>
          <w:rFonts w:ascii="AdobeSongStd-Light" w:hAnsi="AdobeSongStd-Light"/>
          <w:color w:val="000000"/>
        </w:rPr>
        <w:t>firebug</w:t>
      </w:r>
      <w:r>
        <w:rPr>
          <w:rFonts w:ascii="AdobeSongStd-Light" w:hAnsi="AdobeSongStd-Light" w:hint="eastAsia"/>
          <w:color w:val="000000"/>
        </w:rPr>
        <w:t>调试工具处理</w:t>
      </w:r>
      <w:r>
        <w:rPr>
          <w:rFonts w:ascii="AdobeSongStd-Light" w:hAnsi="AdobeSongStd-Light"/>
          <w:color w:val="000000"/>
        </w:rPr>
        <w:t>bug</w:t>
      </w:r>
      <w:r>
        <w:rPr>
          <w:rFonts w:ascii="AdobeSongStd-Light" w:hAnsi="AdobeSongStd-Light" w:hint="eastAsia"/>
          <w:color w:val="000000"/>
        </w:rPr>
        <w:t>问题</w:t>
      </w:r>
      <w:r>
        <w:rPr>
          <w:rFonts w:ascii="AdobeSongStd-Light" w:hAnsi="AdobeSongStd-Light"/>
          <w:color w:val="000000"/>
        </w:rPr>
        <w:t>;</w:t>
      </w:r>
    </w:p>
    <w:p w:rsidR="0020423C" w:rsidRPr="0023677D" w:rsidRDefault="0020423C" w:rsidP="00AD299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熟练掌握</w:t>
      </w:r>
      <w:r>
        <w:t>c</w:t>
      </w:r>
      <w:r>
        <w:rPr>
          <w:rFonts w:hint="eastAsia"/>
        </w:rPr>
        <w:t>语言；</w:t>
      </w:r>
    </w:p>
    <w:p w:rsidR="0020423C" w:rsidRDefault="0020423C" w:rsidP="00AD299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了解</w:t>
      </w:r>
      <w:r>
        <w:t>java</w:t>
      </w:r>
      <w:r>
        <w:rPr>
          <w:rFonts w:hint="eastAsia"/>
        </w:rPr>
        <w:t>语言；</w:t>
      </w:r>
    </w:p>
    <w:p w:rsidR="0020423C" w:rsidRDefault="0020423C" w:rsidP="00740328">
      <w:pPr>
        <w:jc w:val="left"/>
      </w:pPr>
    </w:p>
    <w:p w:rsidR="0020423C" w:rsidRDefault="0020423C" w:rsidP="00740328">
      <w:pPr>
        <w:jc w:val="left"/>
      </w:pPr>
    </w:p>
    <w:p w:rsidR="0020423C" w:rsidRPr="0023677D" w:rsidRDefault="0020423C" w:rsidP="0054196F">
      <w:pPr>
        <w:jc w:val="left"/>
        <w:rPr>
          <w:b/>
        </w:rPr>
      </w:pPr>
      <w:r w:rsidRPr="0023677D">
        <w:rPr>
          <w:rFonts w:ascii="宋体" w:hAnsi="宋体" w:hint="eastAsia"/>
          <w:b/>
          <w:u w:val="thick"/>
          <w:shd w:val="pct10" w:color="auto" w:fill="FFFFFF"/>
        </w:rPr>
        <w:t>工作经历</w:t>
      </w:r>
      <w:r w:rsidRPr="0023677D">
        <w:rPr>
          <w:rFonts w:ascii="宋体" w:hAnsi="宋体"/>
          <w:b/>
          <w:u w:val="thick"/>
          <w:shd w:val="pct10" w:color="auto" w:fill="FFFFFF"/>
        </w:rPr>
        <w:t xml:space="preserve">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                       </w:t>
      </w:r>
      <w:r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</w:t>
      </w:r>
    </w:p>
    <w:p w:rsidR="0020423C" w:rsidRPr="00AD29FC" w:rsidRDefault="0020423C" w:rsidP="0054196F">
      <w:pPr>
        <w:spacing w:line="360" w:lineRule="auto"/>
        <w:ind w:left="142"/>
        <w:rPr>
          <w:rFonts w:ascii="宋体" w:cs="宋体"/>
          <w:b/>
          <w:color w:val="262626"/>
          <w:sz w:val="20"/>
          <w:szCs w:val="20"/>
        </w:rPr>
      </w:pPr>
      <w:r w:rsidRPr="00AD29FC">
        <w:rPr>
          <w:rFonts w:ascii="宋体" w:hAnsi="宋体" w:cs="宋体"/>
          <w:b/>
          <w:sz w:val="21"/>
          <w:szCs w:val="21"/>
        </w:rPr>
        <w:t>2013</w:t>
      </w:r>
      <w:r w:rsidRPr="00AD29FC">
        <w:rPr>
          <w:rFonts w:ascii="宋体" w:hAnsi="宋体" w:cs="宋体" w:hint="eastAsia"/>
          <w:b/>
          <w:sz w:val="21"/>
          <w:szCs w:val="21"/>
        </w:rPr>
        <w:t>年</w:t>
      </w:r>
      <w:r w:rsidRPr="00AD29FC">
        <w:rPr>
          <w:rFonts w:ascii="宋体" w:hAnsi="宋体" w:cs="宋体"/>
          <w:b/>
          <w:sz w:val="21"/>
          <w:szCs w:val="21"/>
        </w:rPr>
        <w:t>11</w:t>
      </w:r>
      <w:r w:rsidRPr="00AD29FC">
        <w:rPr>
          <w:rFonts w:ascii="宋体" w:hAnsi="宋体" w:cs="宋体" w:hint="eastAsia"/>
          <w:b/>
          <w:sz w:val="21"/>
          <w:szCs w:val="21"/>
        </w:rPr>
        <w:t>月－</w:t>
      </w:r>
      <w:r w:rsidRPr="00AD29FC">
        <w:rPr>
          <w:rFonts w:ascii="宋体" w:hAnsi="宋体" w:cs="宋体"/>
          <w:b/>
          <w:sz w:val="21"/>
          <w:szCs w:val="21"/>
        </w:rPr>
        <w:t>2014</w:t>
      </w:r>
      <w:r w:rsidRPr="00AD29FC">
        <w:rPr>
          <w:rFonts w:ascii="宋体" w:hAnsi="宋体" w:cs="宋体" w:hint="eastAsia"/>
          <w:b/>
          <w:sz w:val="21"/>
          <w:szCs w:val="21"/>
        </w:rPr>
        <w:t>年</w:t>
      </w:r>
      <w:r w:rsidRPr="00AD29FC">
        <w:rPr>
          <w:rFonts w:ascii="宋体" w:hAnsi="宋体" w:cs="宋体"/>
          <w:b/>
          <w:sz w:val="21"/>
          <w:szCs w:val="21"/>
        </w:rPr>
        <w:t>9</w:t>
      </w:r>
      <w:r w:rsidRPr="00AD29FC">
        <w:rPr>
          <w:rFonts w:ascii="宋体" w:hAnsi="宋体" w:cs="宋体" w:hint="eastAsia"/>
          <w:b/>
          <w:sz w:val="21"/>
          <w:szCs w:val="21"/>
        </w:rPr>
        <w:t>月</w:t>
      </w:r>
      <w:r w:rsidRPr="00AD29FC">
        <w:rPr>
          <w:rFonts w:ascii="宋体" w:hAnsi="宋体" w:cs="宋体"/>
          <w:b/>
          <w:sz w:val="21"/>
          <w:szCs w:val="21"/>
        </w:rPr>
        <w:t xml:space="preserve"> </w:t>
      </w:r>
      <w:r w:rsidRPr="00AD29FC">
        <w:rPr>
          <w:rFonts w:ascii="宋体" w:hAnsi="宋体" w:cs="宋体" w:hint="eastAsia"/>
          <w:b/>
          <w:sz w:val="21"/>
          <w:szCs w:val="21"/>
        </w:rPr>
        <w:t>｜</w:t>
      </w:r>
      <w:r w:rsidRPr="00AD29FC">
        <w:rPr>
          <w:rFonts w:ascii="宋体" w:cs="宋体" w:hint="eastAsia"/>
          <w:b/>
          <w:color w:val="262626"/>
          <w:sz w:val="20"/>
          <w:szCs w:val="20"/>
        </w:rPr>
        <w:t>南昌天纳信息有限公司｜</w:t>
      </w:r>
      <w:r w:rsidRPr="00AD29FC">
        <w:rPr>
          <w:rFonts w:ascii="宋体" w:cs="宋体"/>
          <w:b/>
          <w:color w:val="262626"/>
          <w:sz w:val="20"/>
          <w:szCs w:val="20"/>
        </w:rPr>
        <w:t xml:space="preserve"> PC</w:t>
      </w:r>
      <w:r w:rsidRPr="00AD29FC">
        <w:rPr>
          <w:rFonts w:ascii="宋体" w:cs="宋体" w:hint="eastAsia"/>
          <w:b/>
          <w:color w:val="262626"/>
          <w:sz w:val="20"/>
          <w:szCs w:val="20"/>
        </w:rPr>
        <w:t>前端工程师</w:t>
      </w:r>
    </w:p>
    <w:p w:rsidR="0020423C" w:rsidRPr="00AD29FC" w:rsidRDefault="0020423C" w:rsidP="00AD29FC">
      <w:pPr>
        <w:spacing w:line="360" w:lineRule="auto"/>
        <w:ind w:firstLineChars="50" w:firstLine="31680"/>
        <w:rPr>
          <w:rFonts w:ascii="宋体" w:cs="宋体"/>
          <w:b/>
          <w:color w:val="262626"/>
          <w:sz w:val="10"/>
          <w:szCs w:val="10"/>
        </w:rPr>
      </w:pPr>
      <w:r w:rsidRPr="00AD29FC">
        <w:rPr>
          <w:rFonts w:ascii="宋体" w:hAnsi="宋体" w:cs="宋体"/>
          <w:b/>
          <w:sz w:val="21"/>
          <w:szCs w:val="21"/>
        </w:rPr>
        <w:t>2014</w:t>
      </w:r>
      <w:r w:rsidRPr="00AD29FC">
        <w:rPr>
          <w:rFonts w:ascii="宋体" w:hAnsi="宋体" w:cs="宋体" w:hint="eastAsia"/>
          <w:b/>
          <w:sz w:val="21"/>
          <w:szCs w:val="21"/>
        </w:rPr>
        <w:t>年</w:t>
      </w:r>
      <w:r w:rsidRPr="00AD29FC">
        <w:rPr>
          <w:rFonts w:ascii="宋体" w:hAnsi="宋体" w:cs="宋体"/>
          <w:b/>
          <w:sz w:val="21"/>
          <w:szCs w:val="21"/>
        </w:rPr>
        <w:t>10</w:t>
      </w:r>
      <w:r w:rsidRPr="00AD29FC">
        <w:rPr>
          <w:rFonts w:ascii="宋体" w:hAnsi="宋体" w:cs="宋体" w:hint="eastAsia"/>
          <w:b/>
          <w:sz w:val="21"/>
          <w:szCs w:val="21"/>
        </w:rPr>
        <w:t>月－至今</w:t>
      </w:r>
      <w:r w:rsidRPr="00AD29FC">
        <w:rPr>
          <w:rFonts w:ascii="宋体" w:hAnsi="宋体" w:cs="宋体"/>
          <w:b/>
          <w:sz w:val="21"/>
          <w:szCs w:val="21"/>
        </w:rPr>
        <w:t xml:space="preserve"> </w:t>
      </w:r>
      <w:r w:rsidRPr="00AD29FC">
        <w:rPr>
          <w:rFonts w:ascii="宋体" w:hAnsi="宋体" w:cs="宋体" w:hint="eastAsia"/>
          <w:b/>
          <w:sz w:val="21"/>
          <w:szCs w:val="21"/>
        </w:rPr>
        <w:t>｜</w:t>
      </w:r>
      <w:r w:rsidRPr="00AD29FC">
        <w:rPr>
          <w:rFonts w:ascii="宋体" w:hAnsi="宋体" w:cs="宋体"/>
          <w:b/>
          <w:sz w:val="21"/>
          <w:szCs w:val="21"/>
        </w:rPr>
        <w:t xml:space="preserve"> </w:t>
      </w:r>
      <w:r w:rsidRPr="00AD29FC">
        <w:rPr>
          <w:rFonts w:ascii="宋体" w:cs="宋体" w:hint="eastAsia"/>
          <w:b/>
          <w:color w:val="262626"/>
          <w:sz w:val="20"/>
          <w:szCs w:val="20"/>
        </w:rPr>
        <w:t>北京清林软件科技有限公司</w:t>
      </w:r>
      <w:r w:rsidRPr="00AD29FC">
        <w:rPr>
          <w:rFonts w:ascii="宋体" w:cs="宋体"/>
          <w:b/>
          <w:color w:val="262626"/>
          <w:sz w:val="20"/>
          <w:szCs w:val="20"/>
        </w:rPr>
        <w:t xml:space="preserve"> </w:t>
      </w:r>
      <w:r w:rsidRPr="00AD29FC">
        <w:rPr>
          <w:rFonts w:ascii="宋体" w:cs="宋体" w:hint="eastAsia"/>
          <w:b/>
          <w:color w:val="262626"/>
          <w:sz w:val="20"/>
          <w:szCs w:val="20"/>
        </w:rPr>
        <w:t>｜</w:t>
      </w:r>
      <w:r w:rsidRPr="00AD29FC">
        <w:rPr>
          <w:rFonts w:ascii="宋体" w:cs="宋体"/>
          <w:b/>
          <w:color w:val="262626"/>
          <w:sz w:val="20"/>
          <w:szCs w:val="20"/>
        </w:rPr>
        <w:t xml:space="preserve"> H5</w:t>
      </w:r>
      <w:r w:rsidRPr="00AD29FC">
        <w:rPr>
          <w:rFonts w:ascii="宋体" w:cs="宋体" w:hint="eastAsia"/>
          <w:b/>
          <w:color w:val="262626"/>
          <w:sz w:val="20"/>
          <w:szCs w:val="20"/>
        </w:rPr>
        <w:t>前端开发工程师</w:t>
      </w:r>
    </w:p>
    <w:p w:rsidR="0020423C" w:rsidRDefault="0020423C" w:rsidP="00740328">
      <w:pPr>
        <w:jc w:val="left"/>
      </w:pPr>
    </w:p>
    <w:p w:rsidR="0020423C" w:rsidRPr="0023677D" w:rsidRDefault="0020423C" w:rsidP="00AD2997">
      <w:pPr>
        <w:jc w:val="left"/>
        <w:rPr>
          <w:b/>
        </w:rPr>
      </w:pPr>
      <w:r w:rsidRPr="0023677D">
        <w:rPr>
          <w:rFonts w:ascii="宋体" w:hAnsi="宋体" w:hint="eastAsia"/>
          <w:b/>
          <w:u w:val="thick"/>
          <w:shd w:val="pct10" w:color="auto" w:fill="FFFFFF"/>
        </w:rPr>
        <w:t>项目经验</w:t>
      </w:r>
      <w:r w:rsidRPr="0023677D">
        <w:rPr>
          <w:rFonts w:ascii="宋体" w:hAnsi="宋体"/>
          <w:b/>
          <w:u w:val="thick"/>
          <w:shd w:val="pct10" w:color="auto" w:fill="FFFFFF"/>
        </w:rPr>
        <w:t xml:space="preserve">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                       </w:t>
      </w:r>
      <w:r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</w:t>
      </w:r>
    </w:p>
    <w:p w:rsidR="0020423C" w:rsidRPr="00F20821" w:rsidRDefault="0020423C" w:rsidP="00AD29FC">
      <w:pPr>
        <w:jc w:val="left"/>
        <w:rPr>
          <w:b/>
        </w:rPr>
      </w:pPr>
      <w:r>
        <w:rPr>
          <w:rFonts w:ascii="Cambria" w:hAnsi="Cambria" w:hint="eastAsia"/>
          <w:b/>
          <w:color w:val="0D0D0D"/>
        </w:rPr>
        <w:t>项目一：</w:t>
      </w:r>
      <w:r>
        <w:rPr>
          <w:rFonts w:hint="eastAsia"/>
          <w:b/>
        </w:rPr>
        <w:t>易购网（团队项目</w:t>
      </w:r>
      <w:r w:rsidRPr="00F20821">
        <w:rPr>
          <w:rFonts w:hint="eastAsia"/>
          <w:b/>
        </w:rPr>
        <w:t>）</w:t>
      </w:r>
    </w:p>
    <w:p w:rsidR="0020423C" w:rsidRDefault="0020423C" w:rsidP="00AD29FC">
      <w:pPr>
        <w:ind w:right="141"/>
        <w:rPr>
          <w:rFonts w:ascii="宋体" w:cs="宋体"/>
        </w:rPr>
      </w:pPr>
      <w:r w:rsidRPr="00F20821">
        <w:rPr>
          <w:rFonts w:hint="eastAsia"/>
          <w:b/>
        </w:rPr>
        <w:t>项目职责：</w:t>
      </w:r>
      <w:r w:rsidRPr="001B6999">
        <w:rPr>
          <w:rFonts w:ascii="宋体" w:hAnsi="宋体" w:cs="宋体"/>
        </w:rPr>
        <w:t>1.</w:t>
      </w:r>
      <w:r w:rsidRPr="001B6999">
        <w:rPr>
          <w:rFonts w:ascii="宋体" w:hAnsi="宋体" w:cs="宋体" w:hint="eastAsia"/>
        </w:rPr>
        <w:t>按照</w:t>
      </w:r>
      <w:r>
        <w:rPr>
          <w:rFonts w:ascii="宋体" w:hAnsi="宋体" w:cs="宋体" w:hint="eastAsia"/>
        </w:rPr>
        <w:t>用户需求，对项目进行基本</w:t>
      </w:r>
      <w:r w:rsidRPr="001B6999">
        <w:rPr>
          <w:rFonts w:ascii="宋体" w:hAnsi="宋体" w:cs="宋体" w:hint="eastAsia"/>
        </w:rPr>
        <w:t>规划</w:t>
      </w:r>
      <w:r>
        <w:rPr>
          <w:rFonts w:ascii="宋体" w:hAnsi="宋体" w:cs="宋体" w:hint="eastAsia"/>
        </w:rPr>
        <w:t>；</w:t>
      </w:r>
    </w:p>
    <w:p w:rsidR="0020423C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2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页面响应式布局与各种移动端的适配；</w:t>
      </w:r>
    </w:p>
    <w:p w:rsidR="0020423C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>首进页面微信场景简单制作；</w:t>
      </w:r>
    </w:p>
    <w:p w:rsidR="0020423C" w:rsidRPr="001B6999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3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登录、注册页面功能实现；</w:t>
      </w:r>
    </w:p>
    <w:p w:rsidR="0020423C" w:rsidRPr="00AD29FC" w:rsidRDefault="0020423C" w:rsidP="00AD29FC">
      <w:pPr>
        <w:ind w:leftChars="255" w:left="31680" w:right="141" w:hangingChars="246" w:firstLine="31680"/>
        <w:rPr>
          <w:rFonts w:ascii="宋体" w:cs="宋体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4.</w:t>
      </w:r>
      <w:r>
        <w:rPr>
          <w:rFonts w:ascii="宋体" w:hAnsi="宋体" w:cs="宋体" w:hint="eastAsia"/>
        </w:rPr>
        <w:t>商品详情页面展示、加入购物车功能、商品增减数量与后台数据同步功能等实现；</w:t>
      </w:r>
    </w:p>
    <w:p w:rsidR="0020423C" w:rsidRPr="00BC4B42" w:rsidRDefault="0020423C" w:rsidP="00AD29FC">
      <w:pPr>
        <w:ind w:left="31680" w:hangingChars="500" w:firstLine="31680"/>
        <w:jc w:val="left"/>
        <w:rPr>
          <w:rFonts w:ascii="宋体"/>
        </w:rPr>
      </w:pPr>
      <w:r w:rsidRPr="00F20821">
        <w:rPr>
          <w:rFonts w:hint="eastAsia"/>
          <w:b/>
        </w:rPr>
        <w:t>项目描述：</w:t>
      </w:r>
      <w:r w:rsidRPr="00BC4B42">
        <w:rPr>
          <w:rFonts w:ascii="宋体" w:hAnsi="宋体" w:cs="宋体" w:hint="eastAsia"/>
        </w:rPr>
        <w:t>这是一款提供</w:t>
      </w:r>
      <w:r>
        <w:rPr>
          <w:rFonts w:ascii="宋体" w:hAnsi="宋体" w:cs="宋体" w:hint="eastAsia"/>
        </w:rPr>
        <w:t>各种</w:t>
      </w:r>
      <w:r w:rsidRPr="00BC4B42">
        <w:rPr>
          <w:rFonts w:ascii="宋体" w:hAnsi="宋体" w:cs="宋体" w:hint="eastAsia"/>
        </w:rPr>
        <w:t>移动端的时尚购物平台，销售</w:t>
      </w:r>
      <w:r>
        <w:rPr>
          <w:rFonts w:ascii="宋体" w:hAnsi="宋体" w:cs="宋体" w:hint="eastAsia"/>
        </w:rPr>
        <w:t>各类</w:t>
      </w:r>
      <w:r w:rsidRPr="00BC4B42">
        <w:rPr>
          <w:rFonts w:ascii="宋体" w:hAnsi="宋体" w:cs="宋体" w:hint="eastAsia"/>
        </w:rPr>
        <w:t>商品</w:t>
      </w:r>
      <w:r>
        <w:rPr>
          <w:rFonts w:ascii="宋体" w:hAnsi="宋体" w:cs="宋体" w:hint="eastAsia"/>
        </w:rPr>
        <w:t>；</w:t>
      </w:r>
    </w:p>
    <w:p w:rsidR="0020423C" w:rsidRDefault="0020423C" w:rsidP="00AD29FC">
      <w:pPr>
        <w:ind w:right="141"/>
        <w:rPr>
          <w:rFonts w:ascii="宋体" w:cs="宋体"/>
        </w:rPr>
      </w:pPr>
      <w:r w:rsidRPr="00F20821">
        <w:rPr>
          <w:rFonts w:hint="eastAsia"/>
          <w:b/>
        </w:rPr>
        <w:t>使用技术：</w:t>
      </w:r>
      <w:r w:rsidRPr="001B6999">
        <w:rPr>
          <w:rFonts w:ascii="宋体" w:hAnsi="宋体" w:cs="宋体"/>
        </w:rPr>
        <w:t>1.</w:t>
      </w:r>
      <w:r w:rsidRPr="007E1562">
        <w:rPr>
          <w:rFonts w:ascii="宋体" w:hAnsi="宋体"/>
        </w:rPr>
        <w:t xml:space="preserve"> </w:t>
      </w:r>
      <w:r w:rsidRPr="00F03FAB">
        <w:rPr>
          <w:rFonts w:ascii="宋体" w:hAnsi="宋体" w:hint="eastAsia"/>
        </w:rPr>
        <w:t>使用</w:t>
      </w:r>
      <w:r w:rsidRPr="00F03FAB">
        <w:rPr>
          <w:rFonts w:ascii="宋体" w:hAnsi="宋体"/>
        </w:rPr>
        <w:t>ajax</w:t>
      </w:r>
      <w:r w:rsidRPr="00F03FAB">
        <w:rPr>
          <w:rFonts w:ascii="宋体" w:hAnsi="宋体" w:hint="eastAsia"/>
        </w:rPr>
        <w:t>技术获取数据</w:t>
      </w:r>
      <w:r>
        <w:rPr>
          <w:rFonts w:ascii="宋体" w:hAnsi="宋体" w:cs="宋体" w:hint="eastAsia"/>
        </w:rPr>
        <w:t>；</w:t>
      </w:r>
    </w:p>
    <w:p w:rsidR="0020423C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2.</w:t>
      </w:r>
      <w:r w:rsidRPr="007E1562">
        <w:rPr>
          <w:rFonts w:ascii="宋体" w:hAnsi="宋体"/>
        </w:rPr>
        <w:t xml:space="preserve"> </w:t>
      </w:r>
      <w:r w:rsidRPr="00F03FAB">
        <w:rPr>
          <w:rFonts w:ascii="宋体" w:hAnsi="宋体" w:hint="eastAsia"/>
        </w:rPr>
        <w:t>获取后台</w:t>
      </w:r>
      <w:r w:rsidRPr="00F03FAB">
        <w:rPr>
          <w:rFonts w:ascii="宋体" w:hAnsi="宋体"/>
        </w:rPr>
        <w:t>jsonp</w:t>
      </w:r>
      <w:r w:rsidRPr="00F03FAB">
        <w:rPr>
          <w:rFonts w:ascii="宋体" w:hAnsi="宋体" w:hint="eastAsia"/>
        </w:rPr>
        <w:t>数据接口，更新商品列表</w:t>
      </w:r>
      <w:r>
        <w:rPr>
          <w:rFonts w:ascii="宋体" w:hAnsi="宋体" w:cs="宋体" w:hint="eastAsia"/>
        </w:rPr>
        <w:t>；</w:t>
      </w:r>
    </w:p>
    <w:p w:rsidR="0020423C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 xml:space="preserve">3. </w:t>
      </w:r>
      <w:r w:rsidRPr="00F03FAB">
        <w:rPr>
          <w:rFonts w:ascii="宋体" w:hAnsi="宋体" w:cs="宋体" w:hint="eastAsia"/>
        </w:rPr>
        <w:t>实现</w:t>
      </w:r>
      <w:r>
        <w:rPr>
          <w:rFonts w:ascii="宋体" w:hAnsi="宋体" w:cs="宋体" w:hint="eastAsia"/>
        </w:rPr>
        <w:t>搜索商品、商品分类、加入购物车、商品增减数量与后台数据同步功能；</w:t>
      </w:r>
    </w:p>
    <w:p w:rsidR="0020423C" w:rsidRPr="001B6999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4</w:t>
      </w:r>
      <w:r>
        <w:rPr>
          <w:rFonts w:ascii="宋体" w:cs="宋体"/>
        </w:rPr>
        <w:t>.</w:t>
      </w:r>
      <w:r w:rsidRPr="00DC386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使用</w:t>
      </w:r>
      <w:r>
        <w:rPr>
          <w:rFonts w:ascii="宋体" w:hAnsi="宋体"/>
        </w:rPr>
        <w:t>touchswipe.js</w:t>
      </w:r>
      <w:r>
        <w:rPr>
          <w:rFonts w:ascii="宋体" w:hAnsi="宋体" w:hint="eastAsia"/>
        </w:rPr>
        <w:t>框架实现手机端的滑动事件</w:t>
      </w:r>
      <w:r>
        <w:rPr>
          <w:rFonts w:ascii="宋体" w:hAnsi="宋体" w:cs="宋体" w:hint="eastAsia"/>
        </w:rPr>
        <w:t>；</w:t>
      </w:r>
    </w:p>
    <w:p w:rsidR="0020423C" w:rsidRDefault="0020423C" w:rsidP="00AD29FC">
      <w:pPr>
        <w:ind w:leftChars="255" w:left="31680" w:right="141" w:hangingChars="246" w:firstLine="31680"/>
        <w:rPr>
          <w:rFonts w:ascii="宋体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5</w:t>
      </w:r>
      <w:r>
        <w:rPr>
          <w:rFonts w:ascii="宋体" w:cs="宋体"/>
        </w:rPr>
        <w:t>.</w:t>
      </w:r>
      <w:r w:rsidRPr="00F61424">
        <w:rPr>
          <w:rFonts w:ascii="宋体" w:hAnsi="宋体"/>
        </w:rPr>
        <w:t xml:space="preserve"> </w:t>
      </w:r>
      <w:r w:rsidRPr="00F03FAB">
        <w:rPr>
          <w:rFonts w:ascii="宋体" w:hAnsi="宋体" w:hint="eastAsia"/>
        </w:rPr>
        <w:t>使用</w:t>
      </w:r>
      <w:r>
        <w:rPr>
          <w:rFonts w:ascii="宋体" w:hAnsi="宋体"/>
        </w:rPr>
        <w:t>jQurey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zepto js</w:t>
      </w:r>
      <w:r w:rsidRPr="00F03FAB">
        <w:rPr>
          <w:rFonts w:ascii="宋体" w:hAnsi="宋体" w:hint="eastAsia"/>
        </w:rPr>
        <w:t>框架</w:t>
      </w:r>
      <w:r>
        <w:rPr>
          <w:rFonts w:ascii="宋体" w:hAnsi="宋体" w:hint="eastAsia"/>
        </w:rPr>
        <w:t>；</w:t>
      </w:r>
    </w:p>
    <w:p w:rsidR="0020423C" w:rsidRPr="007B672D" w:rsidRDefault="0020423C" w:rsidP="00AD29FC">
      <w:pPr>
        <w:ind w:leftChars="450" w:left="31680" w:firstLine="168"/>
        <w:rPr>
          <w:rFonts w:ascii="宋体"/>
          <w:color w:val="404040"/>
        </w:rPr>
      </w:pPr>
      <w:r>
        <w:rPr>
          <w:rFonts w:ascii="宋体"/>
        </w:rPr>
        <w:tab/>
      </w:r>
      <w:r>
        <w:rPr>
          <w:rFonts w:ascii="Cambria" w:hAnsi="Cambria"/>
          <w:color w:val="404040"/>
        </w:rPr>
        <w:t>6</w:t>
      </w:r>
      <w:r>
        <w:rPr>
          <w:rFonts w:ascii="Cambria" w:hAnsi="Cambria" w:hint="eastAsia"/>
          <w:color w:val="404040"/>
        </w:rPr>
        <w:t>、</w:t>
      </w:r>
      <w:r w:rsidRPr="00F438CB">
        <w:rPr>
          <w:rFonts w:ascii="宋体" w:hAnsi="宋体" w:cs="宋体" w:hint="eastAsia"/>
        </w:rPr>
        <w:t>对页面结构，功能等进行优化</w:t>
      </w:r>
      <w:r>
        <w:rPr>
          <w:rFonts w:ascii="宋体" w:hAnsi="宋体" w:cs="宋体" w:hint="eastAsia"/>
        </w:rPr>
        <w:t>；</w:t>
      </w:r>
    </w:p>
    <w:p w:rsidR="0020423C" w:rsidRPr="0023677D" w:rsidRDefault="0020423C" w:rsidP="00AD2997">
      <w:pPr>
        <w:jc w:val="left"/>
        <w:rPr>
          <w:b/>
        </w:rPr>
      </w:pPr>
    </w:p>
    <w:p w:rsidR="0020423C" w:rsidRPr="00AD29FC" w:rsidRDefault="0020423C" w:rsidP="00AD29FC">
      <w:pPr>
        <w:ind w:right="141"/>
        <w:rPr>
          <w:rFonts w:ascii="宋体" w:cs="宋体"/>
        </w:rPr>
      </w:pPr>
      <w:r>
        <w:rPr>
          <w:rFonts w:hint="eastAsia"/>
          <w:b/>
        </w:rPr>
        <w:t>项目二：</w:t>
      </w:r>
      <w:r w:rsidRPr="0009586E">
        <w:rPr>
          <w:rFonts w:hint="eastAsia"/>
          <w:b/>
        </w:rPr>
        <w:t>戴勒姆</w:t>
      </w:r>
      <w:r>
        <w:rPr>
          <w:rFonts w:hint="eastAsia"/>
          <w:b/>
        </w:rPr>
        <w:t>招聘（</w:t>
      </w:r>
      <w:r w:rsidRPr="00F20821">
        <w:rPr>
          <w:rFonts w:hint="eastAsia"/>
          <w:b/>
        </w:rPr>
        <w:t>已上线）</w:t>
      </w:r>
      <w:r w:rsidRPr="00F20821">
        <w:rPr>
          <w:b/>
        </w:rPr>
        <w:t xml:space="preserve"> </w:t>
      </w:r>
      <w:r>
        <w:rPr>
          <w:b/>
        </w:rPr>
        <w:t xml:space="preserve"> </w:t>
      </w:r>
    </w:p>
    <w:p w:rsidR="0020423C" w:rsidRPr="00CC1F4F" w:rsidRDefault="0020423C" w:rsidP="00AD2997">
      <w:pPr>
        <w:jc w:val="left"/>
        <w:rPr>
          <w:color w:val="0070C0"/>
        </w:rPr>
      </w:pPr>
      <w:r>
        <w:rPr>
          <w:rFonts w:hint="eastAsia"/>
          <w:b/>
        </w:rPr>
        <w:t>项目链接：</w:t>
      </w:r>
      <w:r w:rsidRPr="00CC1F4F">
        <w:rPr>
          <w:color w:val="0070C0"/>
        </w:rPr>
        <w:t>http://zhaopin.tupu360.com/weixin/daimler_wx/index.html#rd</w:t>
      </w:r>
    </w:p>
    <w:p w:rsidR="0020423C" w:rsidRDefault="0020423C" w:rsidP="00AD2997">
      <w:pPr>
        <w:jc w:val="left"/>
      </w:pPr>
      <w:r w:rsidRPr="00F20821">
        <w:rPr>
          <w:rFonts w:hint="eastAsia"/>
          <w:b/>
        </w:rPr>
        <w:t>项目职责：</w:t>
      </w:r>
      <w:r>
        <w:rPr>
          <w:rFonts w:ascii="宋体" w:hAnsi="宋体" w:hint="eastAsia"/>
        </w:rPr>
        <w:t>属于个人项目</w:t>
      </w:r>
    </w:p>
    <w:p w:rsidR="0020423C" w:rsidRPr="009D1299" w:rsidRDefault="0020423C" w:rsidP="00AD29FC">
      <w:pPr>
        <w:ind w:left="31680" w:hangingChars="500" w:firstLine="31680"/>
        <w:jc w:val="left"/>
        <w:rPr>
          <w:rFonts w:ascii="宋体"/>
        </w:rPr>
      </w:pPr>
      <w:r w:rsidRPr="00F20821">
        <w:rPr>
          <w:rFonts w:hint="eastAsia"/>
          <w:b/>
        </w:rPr>
        <w:t>项目描述：</w:t>
      </w:r>
      <w:r w:rsidRPr="009D1299">
        <w:rPr>
          <w:rFonts w:ascii="宋体" w:hAnsi="宋体" w:cs="宋体" w:hint="eastAsia"/>
        </w:rPr>
        <w:t>这是一个微信场景开发，主要用于</w:t>
      </w:r>
      <w:r>
        <w:rPr>
          <w:rFonts w:ascii="宋体" w:hAnsi="宋体" w:cs="宋体" w:hint="eastAsia"/>
        </w:rPr>
        <w:t>戴勒姆招贤纳士</w:t>
      </w:r>
      <w:r w:rsidRPr="009D1299">
        <w:rPr>
          <w:rFonts w:ascii="宋体" w:hAnsi="宋体" w:cs="宋体" w:hint="eastAsia"/>
        </w:rPr>
        <w:t>做宣传</w:t>
      </w:r>
      <w:r>
        <w:rPr>
          <w:rFonts w:ascii="宋体" w:hAnsi="宋体" w:cs="宋体" w:hint="eastAsia"/>
        </w:rPr>
        <w:t>，减少公司广告成本；</w:t>
      </w:r>
    </w:p>
    <w:p w:rsidR="0020423C" w:rsidRPr="002E0C00" w:rsidRDefault="0020423C" w:rsidP="00AD2997">
      <w:pPr>
        <w:rPr>
          <w:rFonts w:ascii="宋体"/>
        </w:rPr>
      </w:pPr>
      <w:r w:rsidRPr="00F20821">
        <w:rPr>
          <w:rFonts w:hint="eastAsia"/>
          <w:b/>
        </w:rPr>
        <w:t>使用技术：</w:t>
      </w:r>
      <w:r w:rsidRPr="002E0C00">
        <w:rPr>
          <w:rFonts w:ascii="宋体" w:hAnsi="宋体"/>
        </w:rPr>
        <w:t>1</w:t>
      </w:r>
      <w:r w:rsidRPr="002E0C00">
        <w:rPr>
          <w:rFonts w:ascii="宋体" w:hAnsi="宋体" w:hint="eastAsia"/>
        </w:rPr>
        <w:t>、</w:t>
      </w:r>
      <w:r>
        <w:rPr>
          <w:rFonts w:hint="eastAsia"/>
          <w:noProof/>
        </w:rPr>
        <w:t>使用</w:t>
      </w:r>
      <w:r>
        <w:rPr>
          <w:noProof/>
        </w:rPr>
        <w:t>Jquery</w:t>
      </w:r>
      <w:r>
        <w:rPr>
          <w:rFonts w:hint="eastAsia"/>
          <w:noProof/>
        </w:rPr>
        <w:t>、</w:t>
      </w:r>
      <w:r>
        <w:rPr>
          <w:noProof/>
        </w:rPr>
        <w:t>zepto</w:t>
      </w:r>
      <w:r>
        <w:rPr>
          <w:rFonts w:hint="eastAsia"/>
          <w:noProof/>
        </w:rPr>
        <w:t>库进行动态事件绑定；</w:t>
      </w:r>
    </w:p>
    <w:p w:rsidR="0020423C" w:rsidRPr="002E0C00" w:rsidRDefault="0020423C" w:rsidP="00AD29FC">
      <w:pPr>
        <w:ind w:leftChars="450" w:left="31680" w:firstLine="168"/>
        <w:rPr>
          <w:rFonts w:ascii="宋体"/>
        </w:rPr>
      </w:pPr>
      <w:r w:rsidRPr="002E0C00">
        <w:rPr>
          <w:rFonts w:ascii="宋体" w:hAnsi="宋体"/>
        </w:rPr>
        <w:t>2</w:t>
      </w:r>
      <w:r w:rsidRPr="002E0C00">
        <w:rPr>
          <w:rFonts w:ascii="宋体" w:hAnsi="宋体" w:hint="eastAsia"/>
        </w:rPr>
        <w:t>、</w:t>
      </w:r>
      <w:r>
        <w:rPr>
          <w:rFonts w:hint="eastAsia"/>
          <w:noProof/>
        </w:rPr>
        <w:t>使用</w:t>
      </w:r>
      <w:r>
        <w:rPr>
          <w:noProof/>
        </w:rPr>
        <w:t>touch.js</w:t>
      </w:r>
      <w:r>
        <w:rPr>
          <w:rFonts w:hint="eastAsia"/>
          <w:noProof/>
        </w:rPr>
        <w:t>函数库实现手机端的滑动事件；</w:t>
      </w:r>
    </w:p>
    <w:p w:rsidR="0020423C" w:rsidRPr="002E0C00" w:rsidRDefault="0020423C" w:rsidP="00AD29FC">
      <w:pPr>
        <w:ind w:leftChars="450" w:left="31680" w:firstLine="168"/>
        <w:rPr>
          <w:rFonts w:ascii="宋体"/>
        </w:rPr>
      </w:pPr>
      <w:r w:rsidRPr="002E0C00">
        <w:rPr>
          <w:rFonts w:ascii="宋体" w:hAnsi="宋体"/>
        </w:rPr>
        <w:t>3</w:t>
      </w:r>
      <w:r w:rsidRPr="002E0C00">
        <w:rPr>
          <w:rFonts w:ascii="宋体" w:hAnsi="宋体" w:hint="eastAsia"/>
        </w:rPr>
        <w:t>、</w:t>
      </w:r>
      <w:r>
        <w:rPr>
          <w:rFonts w:hint="eastAsia"/>
          <w:noProof/>
        </w:rPr>
        <w:t>运用</w:t>
      </w:r>
      <w:r>
        <w:rPr>
          <w:noProof/>
        </w:rPr>
        <w:t>css3</w:t>
      </w:r>
      <w:r>
        <w:rPr>
          <w:rFonts w:hint="eastAsia"/>
          <w:noProof/>
        </w:rPr>
        <w:t>动画效果；</w:t>
      </w:r>
    </w:p>
    <w:p w:rsidR="0020423C" w:rsidRDefault="0020423C" w:rsidP="00AD29FC">
      <w:pPr>
        <w:ind w:leftChars="450" w:left="31680" w:firstLine="168"/>
        <w:rPr>
          <w:rFonts w:ascii="宋体" w:cs="宋体"/>
        </w:rPr>
      </w:pPr>
      <w:r w:rsidRPr="002E0C00">
        <w:rPr>
          <w:rFonts w:ascii="宋体" w:hAnsi="宋体"/>
        </w:rPr>
        <w:t>4</w:t>
      </w:r>
      <w:r w:rsidRPr="002E0C00">
        <w:rPr>
          <w:rFonts w:ascii="宋体" w:hAnsi="宋体" w:hint="eastAsia"/>
        </w:rPr>
        <w:t>、</w:t>
      </w:r>
      <w:r w:rsidRPr="002E0C00">
        <w:rPr>
          <w:rFonts w:ascii="宋体" w:hAnsi="宋体" w:cs="宋体" w:hint="eastAsia"/>
        </w:rPr>
        <w:t>使用</w:t>
      </w:r>
      <w:r w:rsidRPr="002E0C00">
        <w:rPr>
          <w:rFonts w:ascii="宋体" w:hAnsi="宋体" w:cs="宋体"/>
        </w:rPr>
        <w:t>animate.min.css</w:t>
      </w:r>
      <w:r w:rsidRPr="002E0C00">
        <w:rPr>
          <w:rFonts w:ascii="宋体" w:hAnsi="宋体" w:cs="宋体" w:hint="eastAsia"/>
        </w:rPr>
        <w:t>运动框架实现图片运动效果；</w:t>
      </w:r>
    </w:p>
    <w:p w:rsidR="0020423C" w:rsidRPr="002E0C00" w:rsidRDefault="0020423C" w:rsidP="00AD29FC">
      <w:pPr>
        <w:ind w:leftChars="450" w:left="31680" w:firstLine="168"/>
        <w:rPr>
          <w:rFonts w:ascii="宋体"/>
          <w:color w:val="404040"/>
        </w:rPr>
      </w:pP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、通过改变</w:t>
      </w:r>
      <w:r>
        <w:rPr>
          <w:rFonts w:ascii="宋体" w:hAnsi="宋体" w:cs="宋体"/>
        </w:rPr>
        <w:t xml:space="preserve">css3 </w:t>
      </w:r>
      <w:r>
        <w:rPr>
          <w:rFonts w:ascii="宋体" w:hAnsi="宋体" w:cs="宋体" w:hint="eastAsia"/>
        </w:rPr>
        <w:t>属性值实现</w:t>
      </w:r>
      <w:r>
        <w:rPr>
          <w:rFonts w:ascii="宋体" w:hAnsi="宋体" w:cs="宋体"/>
        </w:rPr>
        <w:t>tab</w:t>
      </w:r>
      <w:r>
        <w:rPr>
          <w:rFonts w:ascii="宋体" w:hAnsi="宋体" w:cs="宋体" w:hint="eastAsia"/>
        </w:rPr>
        <w:t>切换效果；</w:t>
      </w:r>
    </w:p>
    <w:p w:rsidR="0020423C" w:rsidRDefault="0020423C" w:rsidP="00AD29FC">
      <w:pPr>
        <w:ind w:leftChars="450" w:left="31680" w:firstLine="168"/>
        <w:rPr>
          <w:rFonts w:ascii="Cambria" w:hAnsi="Cambria"/>
          <w:color w:val="404040"/>
        </w:rPr>
      </w:pPr>
    </w:p>
    <w:p w:rsidR="0020423C" w:rsidRPr="00F20821" w:rsidRDefault="0020423C" w:rsidP="00AD29FC">
      <w:pPr>
        <w:rPr>
          <w:rFonts w:ascii="Cambria" w:hAnsi="Cambria"/>
          <w:b/>
          <w:color w:val="0D0D0D"/>
        </w:rPr>
      </w:pPr>
      <w:r w:rsidRPr="00F20821">
        <w:rPr>
          <w:rFonts w:hint="eastAsia"/>
          <w:b/>
        </w:rPr>
        <w:t>项目三：</w:t>
      </w:r>
      <w:r>
        <w:rPr>
          <w:rFonts w:ascii="宋体" w:hAnsi="宋体" w:cs="MS Gothic" w:hint="eastAsia"/>
          <w:b/>
        </w:rPr>
        <w:t>惠</w:t>
      </w:r>
      <w:r w:rsidRPr="009E24ED">
        <w:rPr>
          <w:rFonts w:ascii="宋体" w:hAnsi="宋体" w:cs="MS Gothic" w:hint="eastAsia"/>
          <w:b/>
        </w:rPr>
        <w:t>尚</w:t>
      </w:r>
      <w:r>
        <w:rPr>
          <w:rFonts w:ascii="宋体" w:hAnsi="宋体" w:cs="MS Gothic" w:hint="eastAsia"/>
          <w:b/>
        </w:rPr>
        <w:t>集</w:t>
      </w:r>
      <w:r>
        <w:rPr>
          <w:rFonts w:ascii="Cambria" w:hAnsi="Cambria" w:hint="eastAsia"/>
          <w:b/>
          <w:color w:val="0D0D0D"/>
        </w:rPr>
        <w:t>（团队项目）</w:t>
      </w:r>
    </w:p>
    <w:p w:rsidR="0020423C" w:rsidRPr="001B6999" w:rsidRDefault="0020423C" w:rsidP="00AD29FC">
      <w:pPr>
        <w:ind w:right="141"/>
        <w:rPr>
          <w:rFonts w:ascii="宋体" w:cs="宋体"/>
        </w:rPr>
      </w:pPr>
      <w:r w:rsidRPr="00F20821">
        <w:rPr>
          <w:rFonts w:ascii="Cambria" w:hAnsi="Cambria" w:hint="eastAsia"/>
          <w:b/>
          <w:color w:val="0D0D0D"/>
        </w:rPr>
        <w:t>项目职责：</w:t>
      </w:r>
      <w:r w:rsidRPr="001B6999">
        <w:rPr>
          <w:rFonts w:ascii="宋体" w:hAnsi="宋体" w:cs="宋体"/>
        </w:rPr>
        <w:t>1.</w:t>
      </w:r>
      <w:r w:rsidRPr="001B6999">
        <w:rPr>
          <w:rFonts w:ascii="宋体" w:hAnsi="宋体" w:cs="宋体" w:hint="eastAsia"/>
        </w:rPr>
        <w:t>按照</w:t>
      </w:r>
      <w:r>
        <w:rPr>
          <w:rFonts w:ascii="宋体" w:hAnsi="宋体" w:cs="宋体" w:hint="eastAsia"/>
        </w:rPr>
        <w:t>需求分析文档</w:t>
      </w:r>
      <w:r w:rsidRPr="001B6999">
        <w:rPr>
          <w:rFonts w:ascii="宋体" w:hAnsi="宋体" w:cs="宋体" w:hint="eastAsia"/>
        </w:rPr>
        <w:t>，对项目进行工期规划</w:t>
      </w:r>
    </w:p>
    <w:p w:rsidR="0020423C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 w:rsidRPr="001B6999"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模块功能</w:t>
      </w:r>
      <w:r w:rsidRPr="001B6999">
        <w:rPr>
          <w:rFonts w:ascii="宋体" w:hAnsi="宋体" w:cs="宋体" w:hint="eastAsia"/>
        </w:rPr>
        <w:t>设计和</w:t>
      </w:r>
      <w:r w:rsidRPr="001B6999">
        <w:rPr>
          <w:rFonts w:ascii="宋体" w:hAnsi="宋体" w:cs="宋体"/>
        </w:rPr>
        <w:t>UI</w:t>
      </w:r>
      <w:r w:rsidRPr="001B6999">
        <w:rPr>
          <w:rFonts w:ascii="宋体" w:hAnsi="宋体" w:cs="宋体" w:hint="eastAsia"/>
        </w:rPr>
        <w:t>界面搭建</w:t>
      </w:r>
    </w:p>
    <w:p w:rsidR="0020423C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>页面布局与图片处理</w:t>
      </w:r>
    </w:p>
    <w:p w:rsidR="0020423C" w:rsidRPr="001B6999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4.</w:t>
      </w:r>
      <w:r>
        <w:rPr>
          <w:rFonts w:ascii="宋体" w:hAnsi="宋体" w:cs="宋体" w:hint="eastAsia"/>
        </w:rPr>
        <w:t>运用</w:t>
      </w:r>
      <w:r>
        <w:rPr>
          <w:rFonts w:ascii="宋体" w:hAnsi="宋体" w:cs="宋体"/>
        </w:rPr>
        <w:t>javaScript</w:t>
      </w:r>
      <w:r>
        <w:rPr>
          <w:rFonts w:ascii="宋体" w:hAnsi="宋体" w:cs="宋体" w:hint="eastAsia"/>
        </w:rPr>
        <w:t>语言实现页面基本效果</w:t>
      </w:r>
    </w:p>
    <w:p w:rsidR="0020423C" w:rsidRPr="001B6999" w:rsidRDefault="0020423C" w:rsidP="00AD29FC">
      <w:pPr>
        <w:ind w:leftChars="118" w:left="31680" w:right="141" w:hangingChars="246" w:firstLine="31680"/>
        <w:rPr>
          <w:rFonts w:ascii="宋体" w:cs="宋体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5</w:t>
      </w:r>
      <w:r w:rsidRPr="001B6999">
        <w:rPr>
          <w:rFonts w:ascii="宋体" w:cs="宋体"/>
        </w:rPr>
        <w:t>.</w:t>
      </w:r>
      <w:r w:rsidRPr="001B6999">
        <w:rPr>
          <w:rFonts w:ascii="宋体" w:hAnsi="宋体" w:cs="宋体" w:hint="eastAsia"/>
        </w:rPr>
        <w:t>数据解析与逻辑优化</w:t>
      </w:r>
    </w:p>
    <w:p w:rsidR="0020423C" w:rsidRPr="00AD29FC" w:rsidRDefault="0020423C" w:rsidP="00AD29FC">
      <w:pPr>
        <w:ind w:leftChars="118" w:left="31680" w:right="141" w:hangingChars="312" w:firstLine="31680"/>
        <w:rPr>
          <w:rFonts w:ascii="宋体" w:cs="宋体"/>
        </w:rPr>
      </w:pPr>
      <w:r w:rsidRPr="001B6999">
        <w:rPr>
          <w:rFonts w:ascii="宋体" w:hAnsi="宋体" w:cs="宋体"/>
        </w:rPr>
        <w:t xml:space="preserve"> </w:t>
      </w:r>
      <w:r w:rsidRPr="001B6999">
        <w:rPr>
          <w:rFonts w:ascii="宋体" w:hAnsi="宋体" w:cs="宋体"/>
        </w:rPr>
        <w:tab/>
      </w:r>
      <w:r w:rsidRPr="001B6999">
        <w:rPr>
          <w:rFonts w:ascii="宋体" w:hAnsi="宋体" w:cs="宋体"/>
        </w:rPr>
        <w:tab/>
      </w:r>
      <w:r>
        <w:rPr>
          <w:rFonts w:ascii="宋体" w:hAnsi="宋体" w:cs="宋体"/>
        </w:rPr>
        <w:t>6</w:t>
      </w:r>
      <w:r w:rsidRPr="001B6999">
        <w:rPr>
          <w:rFonts w:ascii="宋体" w:cs="宋体"/>
        </w:rPr>
        <w:t>.</w:t>
      </w:r>
      <w:r w:rsidRPr="001B6999">
        <w:rPr>
          <w:rFonts w:ascii="宋体" w:hAnsi="宋体" w:cs="宋体" w:hint="eastAsia"/>
        </w:rPr>
        <w:t>项目测试与后期</w:t>
      </w:r>
      <w:r w:rsidRPr="001B6999">
        <w:rPr>
          <w:rFonts w:ascii="宋体" w:hAnsi="宋体" w:cs="宋体"/>
        </w:rPr>
        <w:t>bug</w:t>
      </w:r>
      <w:r w:rsidRPr="001B6999">
        <w:rPr>
          <w:rFonts w:ascii="宋体" w:hAnsi="宋体" w:cs="宋体" w:hint="eastAsia"/>
        </w:rPr>
        <w:t>修复</w:t>
      </w:r>
    </w:p>
    <w:p w:rsidR="0020423C" w:rsidRPr="003B535F" w:rsidRDefault="0020423C" w:rsidP="00AD29FC">
      <w:pPr>
        <w:ind w:left="31680" w:hangingChars="470" w:firstLine="31680"/>
        <w:rPr>
          <w:rFonts w:ascii="宋体" w:cs="宋体"/>
          <w:color w:val="0D0D0D"/>
        </w:rPr>
      </w:pPr>
      <w:r w:rsidRPr="00F20821">
        <w:rPr>
          <w:rFonts w:ascii="Cambria" w:hAnsi="Cambria" w:hint="eastAsia"/>
          <w:b/>
          <w:color w:val="0D0D0D"/>
        </w:rPr>
        <w:t>项目描述：</w:t>
      </w:r>
      <w:r w:rsidRPr="005B31DC">
        <w:rPr>
          <w:rFonts w:ascii="Cambria" w:hAnsi="Cambria" w:hint="eastAsia"/>
          <w:color w:val="0D0D0D"/>
        </w:rPr>
        <w:t>此项目</w:t>
      </w:r>
      <w:r w:rsidRPr="003B535F">
        <w:rPr>
          <w:rFonts w:ascii="宋体" w:hAnsi="宋体" w:cs="宋体" w:hint="eastAsia"/>
        </w:rPr>
        <w:t>这是一个</w:t>
      </w:r>
      <w:r w:rsidRPr="003B535F">
        <w:rPr>
          <w:rFonts w:ascii="宋体" w:hAnsi="宋体" w:cs="宋体"/>
        </w:rPr>
        <w:t>PC</w:t>
      </w:r>
      <w:r w:rsidRPr="003B535F">
        <w:rPr>
          <w:rFonts w:ascii="宋体" w:hAnsi="宋体" w:cs="宋体" w:hint="eastAsia"/>
        </w:rPr>
        <w:t>端的商城，主要针对有时尚奢侈品需求的用户，有大量的限时折扣</w:t>
      </w:r>
      <w:r>
        <w:rPr>
          <w:rFonts w:ascii="宋体" w:hAnsi="宋体" w:cs="宋体" w:hint="eastAsia"/>
        </w:rPr>
        <w:t>，</w:t>
      </w:r>
      <w:r w:rsidRPr="003B535F">
        <w:rPr>
          <w:rFonts w:ascii="宋体" w:hAnsi="宋体" w:cs="宋体" w:hint="eastAsia"/>
        </w:rPr>
        <w:t>是一个时尚用户的购物社区。</w:t>
      </w:r>
    </w:p>
    <w:p w:rsidR="0020423C" w:rsidRPr="007B672D" w:rsidRDefault="0020423C" w:rsidP="00AD29FC">
      <w:pPr>
        <w:rPr>
          <w:rFonts w:ascii="宋体"/>
        </w:rPr>
      </w:pPr>
      <w:r w:rsidRPr="00F20821">
        <w:rPr>
          <w:rFonts w:ascii="宋体" w:hAnsi="宋体" w:cs="宋体" w:hint="eastAsia"/>
          <w:b/>
          <w:color w:val="0D0D0D"/>
        </w:rPr>
        <w:t>使用技术：</w:t>
      </w:r>
      <w:r w:rsidRPr="007B672D">
        <w:rPr>
          <w:rFonts w:ascii="宋体" w:hAnsi="宋体"/>
        </w:rPr>
        <w:t>1</w:t>
      </w:r>
      <w:r w:rsidRPr="007B672D">
        <w:rPr>
          <w:rFonts w:ascii="宋体" w:hAnsi="宋体" w:hint="eastAsia"/>
        </w:rPr>
        <w:t>、</w:t>
      </w:r>
      <w:r w:rsidRPr="007B672D">
        <w:rPr>
          <w:rFonts w:ascii="宋体" w:hAnsi="宋体" w:cs="宋体" w:hint="eastAsia"/>
        </w:rPr>
        <w:t>运用</w:t>
      </w:r>
      <w:r w:rsidRPr="007B672D">
        <w:rPr>
          <w:rFonts w:ascii="宋体" w:hAnsi="宋体" w:cs="宋体"/>
        </w:rPr>
        <w:t>Fireworks</w:t>
      </w:r>
      <w:r w:rsidRPr="007B672D">
        <w:rPr>
          <w:rFonts w:ascii="宋体" w:hAnsi="宋体" w:cs="宋体" w:hint="eastAsia"/>
        </w:rPr>
        <w:t>对图片素材进行剪切</w:t>
      </w:r>
      <w:r w:rsidRPr="007B672D">
        <w:rPr>
          <w:rFonts w:ascii="宋体" w:hAnsi="宋体" w:hint="eastAsia"/>
        </w:rPr>
        <w:t>；</w:t>
      </w:r>
    </w:p>
    <w:p w:rsidR="0020423C" w:rsidRPr="007B672D" w:rsidRDefault="0020423C" w:rsidP="00AD29FC">
      <w:pPr>
        <w:ind w:leftChars="450" w:left="31680" w:firstLine="168"/>
        <w:rPr>
          <w:rFonts w:ascii="宋体"/>
        </w:rPr>
      </w:pPr>
      <w:r w:rsidRPr="007B672D">
        <w:rPr>
          <w:rFonts w:ascii="宋体" w:hAnsi="宋体"/>
        </w:rPr>
        <w:t>2</w:t>
      </w:r>
      <w:r w:rsidRPr="007B672D">
        <w:rPr>
          <w:rFonts w:ascii="宋体" w:hAnsi="宋体" w:hint="eastAsia"/>
        </w:rPr>
        <w:t>、</w:t>
      </w:r>
      <w:r w:rsidRPr="007B672D">
        <w:rPr>
          <w:rFonts w:ascii="宋体" w:hAnsi="宋体" w:cs="宋体"/>
        </w:rPr>
        <w:t>DIV+CSS</w:t>
      </w:r>
      <w:r w:rsidRPr="007B672D">
        <w:rPr>
          <w:rFonts w:ascii="宋体" w:hAnsi="宋体" w:cs="宋体" w:hint="eastAsia"/>
        </w:rPr>
        <w:t>页面传统布局</w:t>
      </w:r>
      <w:r w:rsidRPr="007B672D">
        <w:rPr>
          <w:rFonts w:ascii="宋体" w:hAnsi="宋体" w:hint="eastAsia"/>
        </w:rPr>
        <w:t>；</w:t>
      </w:r>
    </w:p>
    <w:p w:rsidR="0020423C" w:rsidRPr="007B672D" w:rsidRDefault="0020423C" w:rsidP="00AD29FC">
      <w:pPr>
        <w:ind w:leftChars="450" w:left="31680" w:firstLine="168"/>
        <w:rPr>
          <w:rFonts w:ascii="宋体"/>
        </w:rPr>
      </w:pPr>
      <w:r w:rsidRPr="007B672D">
        <w:rPr>
          <w:rFonts w:ascii="宋体" w:hAnsi="宋体"/>
        </w:rPr>
        <w:t>3</w:t>
      </w:r>
      <w:r w:rsidRPr="007B672D">
        <w:rPr>
          <w:rFonts w:ascii="宋体" w:hAnsi="宋体" w:hint="eastAsia"/>
        </w:rPr>
        <w:t>、</w:t>
      </w:r>
      <w:r w:rsidRPr="007B672D">
        <w:rPr>
          <w:rFonts w:ascii="宋体" w:hAnsi="宋体" w:cs="宋体" w:hint="eastAsia"/>
        </w:rPr>
        <w:t>运用</w:t>
      </w:r>
      <w:r w:rsidRPr="007B672D">
        <w:rPr>
          <w:rFonts w:ascii="宋体" w:hAnsi="宋体" w:cs="宋体"/>
        </w:rPr>
        <w:t>CSS Sprite</w:t>
      </w:r>
      <w:r w:rsidRPr="007B672D">
        <w:rPr>
          <w:rFonts w:ascii="宋体" w:hAnsi="宋体" w:cs="宋体" w:hint="eastAsia"/>
        </w:rPr>
        <w:t>技术，减少</w:t>
      </w:r>
      <w:r w:rsidRPr="007B672D">
        <w:rPr>
          <w:rFonts w:ascii="宋体" w:hAnsi="宋体" w:cs="宋体"/>
        </w:rPr>
        <w:t>HTTP</w:t>
      </w:r>
      <w:r w:rsidRPr="007B672D">
        <w:rPr>
          <w:rFonts w:ascii="宋体" w:hAnsi="宋体" w:cs="宋体" w:hint="eastAsia"/>
        </w:rPr>
        <w:t>请求，提高浏览器加载速度</w:t>
      </w:r>
      <w:r w:rsidRPr="007B672D">
        <w:rPr>
          <w:rFonts w:ascii="宋体" w:hAnsi="宋体" w:hint="eastAsia"/>
        </w:rPr>
        <w:t>；</w:t>
      </w:r>
    </w:p>
    <w:p w:rsidR="0020423C" w:rsidRPr="007B672D" w:rsidRDefault="0020423C" w:rsidP="00AD29FC">
      <w:pPr>
        <w:ind w:leftChars="525" w:left="31680"/>
        <w:rPr>
          <w:rFonts w:ascii="宋体"/>
          <w:color w:val="404040"/>
        </w:rPr>
      </w:pPr>
      <w:r w:rsidRPr="007B672D">
        <w:rPr>
          <w:rFonts w:ascii="宋体" w:hAnsi="宋体"/>
        </w:rPr>
        <w:t>4</w:t>
      </w:r>
      <w:r w:rsidRPr="007B672D">
        <w:rPr>
          <w:rFonts w:ascii="宋体" w:hAnsi="宋体" w:hint="eastAsia"/>
        </w:rPr>
        <w:t>、</w:t>
      </w:r>
      <w:r w:rsidRPr="007B672D">
        <w:rPr>
          <w:rFonts w:ascii="宋体" w:hAnsi="宋体" w:cs="宋体" w:hint="eastAsia"/>
        </w:rPr>
        <w:t>运用</w:t>
      </w:r>
      <w:r w:rsidRPr="007B672D">
        <w:rPr>
          <w:rFonts w:ascii="宋体" w:hAnsi="宋体" w:cs="宋体"/>
        </w:rPr>
        <w:t>JavaScript</w:t>
      </w:r>
      <w:r w:rsidRPr="007B672D">
        <w:rPr>
          <w:rFonts w:ascii="宋体" w:hAnsi="宋体" w:hint="eastAsia"/>
          <w:color w:val="404040"/>
        </w:rPr>
        <w:t>原声代码实现页面效果，如</w:t>
      </w:r>
      <w:r w:rsidRPr="007B672D">
        <w:rPr>
          <w:rFonts w:ascii="宋体" w:hAnsi="宋体"/>
          <w:color w:val="404040"/>
        </w:rPr>
        <w:t>banner</w:t>
      </w:r>
      <w:r w:rsidRPr="007B672D">
        <w:rPr>
          <w:rFonts w:ascii="宋体" w:hAnsi="宋体" w:hint="eastAsia"/>
          <w:color w:val="404040"/>
        </w:rPr>
        <w:t>切换、图片放大、回到顶部、滑动经过固定至顶部等效果；</w:t>
      </w:r>
    </w:p>
    <w:p w:rsidR="0020423C" w:rsidRPr="007B672D" w:rsidRDefault="0020423C" w:rsidP="00AD29FC">
      <w:pPr>
        <w:ind w:leftChars="450" w:left="31680" w:firstLine="168"/>
        <w:rPr>
          <w:rFonts w:ascii="宋体"/>
          <w:color w:val="404040"/>
        </w:rPr>
      </w:pPr>
      <w:r w:rsidRPr="007B672D">
        <w:rPr>
          <w:rFonts w:ascii="宋体" w:hAnsi="宋体"/>
          <w:color w:val="404040"/>
        </w:rPr>
        <w:t>5</w:t>
      </w:r>
      <w:r w:rsidRPr="007B672D">
        <w:rPr>
          <w:rFonts w:ascii="宋体" w:hAnsi="宋体" w:hint="eastAsia"/>
          <w:color w:val="404040"/>
        </w:rPr>
        <w:t>、</w:t>
      </w:r>
      <w:r w:rsidRPr="007B672D">
        <w:rPr>
          <w:rFonts w:ascii="宋体" w:hAnsi="宋体" w:cs="宋体" w:hint="eastAsia"/>
        </w:rPr>
        <w:t>运用</w:t>
      </w:r>
      <w:r w:rsidRPr="007B672D">
        <w:rPr>
          <w:rFonts w:ascii="宋体" w:hAnsi="宋体" w:cs="宋体"/>
        </w:rPr>
        <w:t xml:space="preserve">JavaScript </w:t>
      </w:r>
      <w:r w:rsidRPr="007B672D">
        <w:rPr>
          <w:rFonts w:ascii="宋体" w:hAnsi="宋体" w:cs="宋体" w:hint="eastAsia"/>
        </w:rPr>
        <w:t>对页面</w:t>
      </w:r>
      <w:r w:rsidRPr="007B672D">
        <w:rPr>
          <w:rFonts w:ascii="宋体" w:hAnsi="宋体" w:cs="宋体"/>
        </w:rPr>
        <w:t>DOM</w:t>
      </w:r>
      <w:r w:rsidRPr="007B672D">
        <w:rPr>
          <w:rFonts w:ascii="宋体" w:hAnsi="宋体" w:cs="宋体" w:hint="eastAsia"/>
        </w:rPr>
        <w:t>进行操作</w:t>
      </w:r>
      <w:r w:rsidRPr="007B672D">
        <w:rPr>
          <w:rFonts w:ascii="宋体" w:hAnsi="宋体" w:hint="eastAsia"/>
          <w:color w:val="404040"/>
        </w:rPr>
        <w:t>；</w:t>
      </w:r>
    </w:p>
    <w:p w:rsidR="0020423C" w:rsidRPr="007B672D" w:rsidRDefault="0020423C" w:rsidP="00AD29FC">
      <w:pPr>
        <w:ind w:leftChars="450" w:left="31680" w:firstLine="168"/>
        <w:rPr>
          <w:rFonts w:ascii="宋体"/>
          <w:color w:val="404040"/>
        </w:rPr>
      </w:pPr>
      <w:r w:rsidRPr="007B672D">
        <w:rPr>
          <w:rFonts w:ascii="宋体" w:hAnsi="宋体"/>
          <w:color w:val="404040"/>
        </w:rPr>
        <w:t>6</w:t>
      </w:r>
      <w:r w:rsidRPr="007B672D">
        <w:rPr>
          <w:rFonts w:ascii="宋体" w:hAnsi="宋体" w:hint="eastAsia"/>
          <w:color w:val="404040"/>
        </w:rPr>
        <w:t>、</w:t>
      </w:r>
      <w:r w:rsidRPr="007B672D">
        <w:rPr>
          <w:rFonts w:ascii="宋体" w:hAnsi="宋体" w:cs="宋体" w:hint="eastAsia"/>
        </w:rPr>
        <w:t>运用</w:t>
      </w:r>
      <w:r w:rsidRPr="007B672D">
        <w:rPr>
          <w:rFonts w:ascii="宋体" w:hAnsi="宋体" w:cs="宋体"/>
        </w:rPr>
        <w:t xml:space="preserve">JavaScript </w:t>
      </w:r>
      <w:r w:rsidRPr="007B672D">
        <w:rPr>
          <w:rFonts w:ascii="宋体" w:hAnsi="宋体" w:cs="宋体" w:hint="eastAsia"/>
        </w:rPr>
        <w:t>实现表单验证</w:t>
      </w:r>
      <w:r w:rsidRPr="007B672D">
        <w:rPr>
          <w:rFonts w:ascii="宋体" w:hAnsi="宋体" w:cs="宋体" w:hint="eastAsia"/>
          <w:color w:val="0D0D0D"/>
        </w:rPr>
        <w:t>；</w:t>
      </w:r>
    </w:p>
    <w:p w:rsidR="0020423C" w:rsidRPr="007B672D" w:rsidRDefault="0020423C" w:rsidP="00AD29FC">
      <w:pPr>
        <w:ind w:left="1248" w:firstLineChars="30" w:firstLine="31680"/>
        <w:rPr>
          <w:rFonts w:ascii="宋体"/>
          <w:color w:val="404040"/>
        </w:rPr>
      </w:pPr>
      <w:r w:rsidRPr="007B672D">
        <w:rPr>
          <w:rFonts w:ascii="宋体" w:hAnsi="宋体"/>
          <w:color w:val="404040"/>
        </w:rPr>
        <w:t>7</w:t>
      </w:r>
      <w:r w:rsidRPr="007B672D">
        <w:rPr>
          <w:rFonts w:ascii="宋体" w:hAnsi="宋体" w:hint="eastAsia"/>
          <w:color w:val="404040"/>
        </w:rPr>
        <w:t>、</w:t>
      </w:r>
      <w:r w:rsidRPr="007B672D">
        <w:rPr>
          <w:rFonts w:ascii="宋体" w:hAnsi="宋体" w:cs="宋体" w:hint="eastAsia"/>
        </w:rPr>
        <w:t>解决</w:t>
      </w:r>
      <w:r w:rsidRPr="007B672D">
        <w:rPr>
          <w:rFonts w:ascii="宋体" w:hAnsi="宋体"/>
          <w:color w:val="000000"/>
        </w:rPr>
        <w:t>IE</w:t>
      </w:r>
      <w:r w:rsidRPr="007B672D">
        <w:rPr>
          <w:rFonts w:ascii="宋体" w:hAnsi="宋体" w:hint="eastAsia"/>
          <w:color w:val="000000"/>
        </w:rPr>
        <w:t>、</w:t>
      </w:r>
      <w:r w:rsidRPr="007B672D">
        <w:rPr>
          <w:rFonts w:ascii="宋体" w:hAnsi="宋体"/>
          <w:color w:val="000000"/>
        </w:rPr>
        <w:t>Mozilla Firefox</w:t>
      </w:r>
      <w:r w:rsidRPr="007B672D">
        <w:rPr>
          <w:rFonts w:ascii="宋体" w:hAnsi="宋体" w:hint="eastAsia"/>
          <w:color w:val="000000"/>
        </w:rPr>
        <w:t>、</w:t>
      </w:r>
      <w:r w:rsidRPr="007B672D">
        <w:rPr>
          <w:rFonts w:ascii="宋体" w:hAnsi="宋体"/>
          <w:color w:val="000000"/>
        </w:rPr>
        <w:t>Chrome</w:t>
      </w:r>
      <w:r w:rsidRPr="007B672D">
        <w:rPr>
          <w:rFonts w:ascii="宋体" w:hAnsi="宋体" w:hint="eastAsia"/>
          <w:color w:val="000000"/>
        </w:rPr>
        <w:t>、</w:t>
      </w:r>
      <w:r w:rsidRPr="007B672D">
        <w:rPr>
          <w:rFonts w:ascii="宋体" w:hAnsi="宋体"/>
          <w:color w:val="000000"/>
        </w:rPr>
        <w:t>Safari</w:t>
      </w:r>
      <w:r w:rsidRPr="007B672D">
        <w:rPr>
          <w:rFonts w:ascii="宋体" w:hAnsi="宋体" w:hint="eastAsia"/>
          <w:color w:val="000000"/>
        </w:rPr>
        <w:t>、</w:t>
      </w:r>
      <w:r w:rsidRPr="007B672D">
        <w:rPr>
          <w:rFonts w:ascii="宋体" w:hAnsi="宋体"/>
          <w:color w:val="000000"/>
        </w:rPr>
        <w:t>Opera</w:t>
      </w:r>
      <w:r w:rsidRPr="007B672D">
        <w:rPr>
          <w:rFonts w:ascii="宋体" w:hAnsi="宋体" w:hint="eastAsia"/>
          <w:color w:val="000000"/>
        </w:rPr>
        <w:t>等主流浏览器</w:t>
      </w:r>
      <w:r w:rsidRPr="007B672D">
        <w:rPr>
          <w:rFonts w:ascii="宋体" w:hAnsi="宋体" w:cs="宋体" w:hint="eastAsia"/>
        </w:rPr>
        <w:t>的兼容性问题</w:t>
      </w:r>
      <w:r w:rsidRPr="007B672D">
        <w:rPr>
          <w:rFonts w:ascii="宋体" w:hAnsi="宋体" w:hint="eastAsia"/>
          <w:color w:val="404040"/>
        </w:rPr>
        <w:t>；</w:t>
      </w:r>
    </w:p>
    <w:p w:rsidR="0020423C" w:rsidRDefault="0020423C" w:rsidP="00AD29FC">
      <w:pPr>
        <w:ind w:firstLineChars="550" w:firstLine="31680"/>
        <w:jc w:val="left"/>
        <w:rPr>
          <w:rFonts w:ascii="宋体" w:cs="宋体"/>
          <w:color w:val="0D0D0D"/>
        </w:rPr>
      </w:pPr>
      <w:r w:rsidRPr="007B672D">
        <w:rPr>
          <w:rFonts w:ascii="宋体" w:hAnsi="宋体"/>
          <w:color w:val="404040"/>
        </w:rPr>
        <w:t>8</w:t>
      </w:r>
      <w:r w:rsidRPr="007B672D">
        <w:rPr>
          <w:rFonts w:ascii="宋体" w:hAnsi="宋体" w:hint="eastAsia"/>
          <w:color w:val="404040"/>
        </w:rPr>
        <w:t>、</w:t>
      </w:r>
      <w:r w:rsidRPr="007B672D">
        <w:rPr>
          <w:rFonts w:ascii="宋体" w:hAnsi="宋体" w:cs="宋体" w:hint="eastAsia"/>
        </w:rPr>
        <w:t>对页面结构，功能等进行优化</w:t>
      </w:r>
      <w:r w:rsidRPr="007B672D">
        <w:rPr>
          <w:rFonts w:ascii="宋体" w:hAnsi="宋体" w:cs="宋体" w:hint="eastAsia"/>
          <w:color w:val="0D0D0D"/>
        </w:rPr>
        <w:t>；</w:t>
      </w:r>
    </w:p>
    <w:p w:rsidR="0020423C" w:rsidRDefault="0020423C" w:rsidP="00AD29FC">
      <w:pPr>
        <w:ind w:firstLineChars="550" w:firstLine="31680"/>
        <w:jc w:val="left"/>
        <w:rPr>
          <w:rFonts w:ascii="宋体" w:cs="宋体"/>
          <w:color w:val="0D0D0D"/>
        </w:rPr>
      </w:pPr>
    </w:p>
    <w:p w:rsidR="0020423C" w:rsidRPr="00F20821" w:rsidRDefault="0020423C" w:rsidP="00AD29FC">
      <w:pPr>
        <w:jc w:val="left"/>
        <w:rPr>
          <w:rFonts w:ascii="Cambria" w:hAnsi="Cambria"/>
          <w:b/>
          <w:color w:val="404040"/>
        </w:rPr>
      </w:pPr>
      <w:r w:rsidRPr="00F20821">
        <w:rPr>
          <w:rFonts w:ascii="Cambria" w:hAnsi="Cambria" w:hint="eastAsia"/>
          <w:b/>
          <w:color w:val="404040"/>
        </w:rPr>
        <w:t>项目四：</w:t>
      </w:r>
      <w:r>
        <w:rPr>
          <w:rFonts w:ascii="Cambria" w:hAnsi="Cambria" w:hint="eastAsia"/>
          <w:b/>
          <w:color w:val="404040"/>
        </w:rPr>
        <w:t>微乐播放器（团队项目，已上线</w:t>
      </w:r>
      <w:r w:rsidRPr="00F20821">
        <w:rPr>
          <w:rFonts w:ascii="Cambria" w:hAnsi="Cambria" w:hint="eastAsia"/>
          <w:b/>
          <w:color w:val="404040"/>
        </w:rPr>
        <w:t>）</w:t>
      </w:r>
    </w:p>
    <w:p w:rsidR="0020423C" w:rsidRPr="00AD29FC" w:rsidRDefault="0020423C" w:rsidP="008672A3">
      <w:pPr>
        <w:rPr>
          <w:rFonts w:ascii="宋体"/>
          <w:color w:val="404040"/>
        </w:rPr>
      </w:pPr>
      <w:r w:rsidRPr="00AD29FC">
        <w:rPr>
          <w:rFonts w:ascii="宋体" w:hAnsi="宋体" w:hint="eastAsia"/>
          <w:color w:val="404040"/>
        </w:rPr>
        <w:t>项目职责：</w:t>
      </w:r>
      <w:r w:rsidRPr="00AD29FC">
        <w:rPr>
          <w:rFonts w:ascii="宋体" w:hAnsi="宋体"/>
          <w:color w:val="404040"/>
        </w:rPr>
        <w:t>1</w:t>
      </w:r>
      <w:r w:rsidRPr="00AD29FC">
        <w:rPr>
          <w:rFonts w:ascii="宋体" w:hAnsi="宋体" w:hint="eastAsia"/>
          <w:color w:val="404040"/>
        </w:rPr>
        <w:t>、页面响应式布局，适配各种移动端；</w:t>
      </w:r>
    </w:p>
    <w:p w:rsidR="0020423C" w:rsidRPr="00AD29FC" w:rsidRDefault="0020423C" w:rsidP="00AD29FC">
      <w:pPr>
        <w:ind w:leftChars="450" w:left="31680" w:firstLine="168"/>
        <w:rPr>
          <w:rFonts w:ascii="宋体"/>
          <w:color w:val="404040"/>
        </w:rPr>
      </w:pPr>
      <w:r w:rsidRPr="00AD29FC">
        <w:rPr>
          <w:rFonts w:ascii="宋体" w:hAnsi="宋体"/>
          <w:color w:val="404040"/>
        </w:rPr>
        <w:t>2</w:t>
      </w:r>
      <w:r w:rsidRPr="00AD29FC">
        <w:rPr>
          <w:rFonts w:ascii="宋体" w:hAnsi="宋体" w:hint="eastAsia"/>
          <w:color w:val="404040"/>
        </w:rPr>
        <w:t>、实现下一首、上一首、播放</w:t>
      </w:r>
      <w:r w:rsidRPr="00AD29FC">
        <w:rPr>
          <w:rFonts w:ascii="宋体" w:hAnsi="宋体"/>
          <w:color w:val="404040"/>
        </w:rPr>
        <w:t>/</w:t>
      </w:r>
      <w:r w:rsidRPr="00AD29FC">
        <w:rPr>
          <w:rFonts w:ascii="宋体" w:hAnsi="宋体" w:hint="eastAsia"/>
          <w:color w:val="404040"/>
        </w:rPr>
        <w:t>暂停等功能；</w:t>
      </w:r>
    </w:p>
    <w:p w:rsidR="0020423C" w:rsidRPr="00AD29FC" w:rsidRDefault="0020423C" w:rsidP="008672A3">
      <w:pPr>
        <w:jc w:val="left"/>
        <w:rPr>
          <w:rFonts w:ascii="宋体"/>
          <w:color w:val="404040"/>
        </w:rPr>
      </w:pPr>
      <w:r w:rsidRPr="00AD29FC">
        <w:rPr>
          <w:rFonts w:ascii="宋体"/>
          <w:color w:val="404040"/>
        </w:rPr>
        <w:tab/>
      </w:r>
      <w:r w:rsidRPr="00AD29FC">
        <w:rPr>
          <w:rFonts w:ascii="宋体"/>
          <w:color w:val="404040"/>
        </w:rPr>
        <w:tab/>
      </w:r>
      <w:r w:rsidRPr="00AD29FC">
        <w:rPr>
          <w:rFonts w:ascii="宋体"/>
          <w:color w:val="404040"/>
        </w:rPr>
        <w:tab/>
      </w:r>
      <w:r w:rsidRPr="00AD29FC">
        <w:rPr>
          <w:rFonts w:ascii="宋体" w:hAnsi="宋体"/>
          <w:color w:val="404040"/>
        </w:rPr>
        <w:t>3</w:t>
      </w:r>
      <w:r w:rsidRPr="00AD29FC">
        <w:rPr>
          <w:rFonts w:ascii="宋体" w:hAnsi="宋体" w:hint="eastAsia"/>
          <w:color w:val="404040"/>
        </w:rPr>
        <w:t>、通过</w:t>
      </w:r>
      <w:r w:rsidRPr="00AD29FC">
        <w:rPr>
          <w:rFonts w:ascii="宋体" w:hAnsi="宋体"/>
          <w:color w:val="404040"/>
        </w:rPr>
        <w:t>Ajax</w:t>
      </w:r>
      <w:r w:rsidRPr="00AD29FC">
        <w:rPr>
          <w:rFonts w:ascii="宋体" w:hAnsi="宋体" w:hint="eastAsia"/>
          <w:color w:val="404040"/>
        </w:rPr>
        <w:t>技术加载歌曲列表；</w:t>
      </w:r>
    </w:p>
    <w:p w:rsidR="0020423C" w:rsidRPr="00AD29FC" w:rsidRDefault="0020423C" w:rsidP="00AD2997">
      <w:pPr>
        <w:jc w:val="left"/>
        <w:rPr>
          <w:rFonts w:ascii="宋体"/>
          <w:color w:val="404040"/>
        </w:rPr>
      </w:pPr>
      <w:r w:rsidRPr="00AD29FC">
        <w:rPr>
          <w:rFonts w:ascii="宋体"/>
          <w:color w:val="404040"/>
        </w:rPr>
        <w:tab/>
      </w:r>
      <w:r w:rsidRPr="00AD29FC">
        <w:rPr>
          <w:rFonts w:ascii="宋体"/>
          <w:color w:val="404040"/>
        </w:rPr>
        <w:tab/>
      </w:r>
      <w:r w:rsidRPr="00AD29FC">
        <w:rPr>
          <w:rFonts w:ascii="宋体"/>
          <w:color w:val="404040"/>
        </w:rPr>
        <w:tab/>
      </w:r>
      <w:r w:rsidRPr="00AD29FC">
        <w:rPr>
          <w:rFonts w:ascii="宋体" w:hAnsi="宋体"/>
          <w:color w:val="404040"/>
        </w:rPr>
        <w:t>4</w:t>
      </w:r>
      <w:r w:rsidRPr="00AD29FC">
        <w:rPr>
          <w:rFonts w:ascii="宋体" w:hAnsi="宋体" w:hint="eastAsia"/>
          <w:color w:val="404040"/>
        </w:rPr>
        <w:t>、实现点击自动播放、播完一首自动播放下一首、删除歌曲、进度条功能；</w:t>
      </w:r>
    </w:p>
    <w:p w:rsidR="0020423C" w:rsidRPr="00AD29FC" w:rsidRDefault="0020423C" w:rsidP="00AD29FC">
      <w:pPr>
        <w:ind w:left="31680" w:hangingChars="500" w:firstLine="31680"/>
        <w:jc w:val="left"/>
        <w:rPr>
          <w:rFonts w:ascii="宋体"/>
          <w:color w:val="404040"/>
        </w:rPr>
      </w:pPr>
      <w:r w:rsidRPr="00AD29FC">
        <w:rPr>
          <w:rFonts w:ascii="宋体" w:hAnsi="宋体" w:hint="eastAsia"/>
          <w:color w:val="404040"/>
        </w:rPr>
        <w:t>项目描述：这是一款几乎支持所有音频格式的音乐播放器，支持随机播放，顺序播放，循环播放及单曲循环、支持搜索并下载在线音乐等多种功能；</w:t>
      </w:r>
    </w:p>
    <w:p w:rsidR="0020423C" w:rsidRPr="00AD29FC" w:rsidRDefault="0020423C" w:rsidP="00AD2997">
      <w:pPr>
        <w:rPr>
          <w:rFonts w:ascii="宋体"/>
          <w:color w:val="404040"/>
        </w:rPr>
      </w:pPr>
      <w:r w:rsidRPr="00AD29FC">
        <w:rPr>
          <w:rFonts w:ascii="宋体" w:hAnsi="宋体" w:hint="eastAsia"/>
          <w:color w:val="404040"/>
        </w:rPr>
        <w:t>使用技术：</w:t>
      </w:r>
      <w:r w:rsidRPr="00AD29FC">
        <w:rPr>
          <w:rFonts w:ascii="宋体" w:hAnsi="宋体"/>
          <w:color w:val="404040"/>
        </w:rPr>
        <w:t>1</w:t>
      </w:r>
      <w:r w:rsidRPr="00AD29FC">
        <w:rPr>
          <w:rFonts w:ascii="宋体" w:hAnsi="宋体" w:hint="eastAsia"/>
          <w:color w:val="404040"/>
        </w:rPr>
        <w:t>、</w:t>
      </w:r>
      <w:r w:rsidRPr="00AD29FC">
        <w:rPr>
          <w:rFonts w:ascii="宋体" w:hAnsi="宋体"/>
          <w:color w:val="404040"/>
        </w:rPr>
        <w:t>Ajax</w:t>
      </w:r>
      <w:r w:rsidRPr="00AD29FC">
        <w:rPr>
          <w:rFonts w:ascii="宋体" w:hAnsi="宋体" w:hint="eastAsia"/>
          <w:color w:val="404040"/>
        </w:rPr>
        <w:t>异步通信技术；</w:t>
      </w:r>
    </w:p>
    <w:p w:rsidR="0020423C" w:rsidRPr="00AD29FC" w:rsidRDefault="0020423C" w:rsidP="00AD29FC">
      <w:pPr>
        <w:ind w:leftChars="450" w:left="31680" w:firstLine="168"/>
        <w:rPr>
          <w:rFonts w:ascii="宋体"/>
          <w:color w:val="404040"/>
        </w:rPr>
      </w:pPr>
      <w:r w:rsidRPr="00AD29FC">
        <w:rPr>
          <w:rFonts w:ascii="宋体" w:hAnsi="宋体"/>
          <w:color w:val="404040"/>
        </w:rPr>
        <w:t>2</w:t>
      </w:r>
      <w:r w:rsidRPr="00AD29FC">
        <w:rPr>
          <w:rFonts w:ascii="宋体" w:hAnsi="宋体" w:hint="eastAsia"/>
          <w:color w:val="404040"/>
        </w:rPr>
        <w:t>、</w:t>
      </w:r>
      <w:r w:rsidRPr="00AD29FC">
        <w:rPr>
          <w:rFonts w:ascii="宋体" w:hAnsi="宋体"/>
          <w:color w:val="404040"/>
        </w:rPr>
        <w:t>html5</w:t>
      </w:r>
      <w:r w:rsidRPr="00AD29FC">
        <w:rPr>
          <w:rFonts w:ascii="宋体" w:hAnsi="宋体" w:hint="eastAsia"/>
          <w:color w:val="404040"/>
        </w:rPr>
        <w:t>新属性、新功能及弹性盒布局；</w:t>
      </w:r>
    </w:p>
    <w:p w:rsidR="0020423C" w:rsidRPr="00AD29FC" w:rsidRDefault="0020423C" w:rsidP="00AD2997">
      <w:pPr>
        <w:jc w:val="left"/>
        <w:rPr>
          <w:rFonts w:ascii="宋体"/>
          <w:color w:val="404040"/>
        </w:rPr>
      </w:pPr>
      <w:r w:rsidRPr="00AD29FC">
        <w:rPr>
          <w:rFonts w:ascii="宋体"/>
          <w:color w:val="404040"/>
        </w:rPr>
        <w:tab/>
      </w:r>
      <w:r w:rsidRPr="00AD29FC">
        <w:rPr>
          <w:rFonts w:ascii="宋体"/>
          <w:color w:val="404040"/>
        </w:rPr>
        <w:tab/>
      </w:r>
      <w:r w:rsidRPr="00AD29FC">
        <w:rPr>
          <w:rFonts w:ascii="宋体"/>
          <w:color w:val="404040"/>
        </w:rPr>
        <w:tab/>
      </w:r>
      <w:r w:rsidRPr="00AD29FC">
        <w:rPr>
          <w:rFonts w:ascii="宋体" w:hAnsi="宋体"/>
          <w:color w:val="404040"/>
        </w:rPr>
        <w:t>3</w:t>
      </w:r>
      <w:r w:rsidRPr="00AD29FC">
        <w:rPr>
          <w:rFonts w:ascii="宋体" w:hAnsi="宋体" w:hint="eastAsia"/>
          <w:color w:val="404040"/>
        </w:rPr>
        <w:t>、调用第三方函数库，如</w:t>
      </w:r>
      <w:r w:rsidRPr="00AD29FC">
        <w:rPr>
          <w:rFonts w:ascii="宋体" w:hAnsi="宋体"/>
          <w:color w:val="404040"/>
        </w:rPr>
        <w:t>jquery</w:t>
      </w:r>
      <w:r w:rsidRPr="00AD29FC">
        <w:rPr>
          <w:rFonts w:ascii="宋体" w:hAnsi="宋体" w:hint="eastAsia"/>
          <w:color w:val="404040"/>
        </w:rPr>
        <w:t>、</w:t>
      </w:r>
      <w:r w:rsidRPr="00AD29FC">
        <w:rPr>
          <w:rFonts w:ascii="宋体" w:hAnsi="宋体"/>
          <w:color w:val="404040"/>
        </w:rPr>
        <w:t>zepto</w:t>
      </w:r>
      <w:r w:rsidRPr="00AD29FC">
        <w:rPr>
          <w:rFonts w:ascii="宋体" w:hAnsi="宋体" w:hint="eastAsia"/>
          <w:color w:val="404040"/>
        </w:rPr>
        <w:t>；</w:t>
      </w:r>
    </w:p>
    <w:p w:rsidR="0020423C" w:rsidRPr="00AD29FC" w:rsidRDefault="0020423C" w:rsidP="00AD2997">
      <w:pPr>
        <w:jc w:val="left"/>
        <w:rPr>
          <w:rFonts w:ascii="宋体"/>
          <w:color w:val="404040"/>
        </w:rPr>
      </w:pPr>
      <w:r w:rsidRPr="00AD29FC">
        <w:rPr>
          <w:rFonts w:ascii="宋体"/>
          <w:color w:val="404040"/>
        </w:rPr>
        <w:tab/>
      </w:r>
      <w:r w:rsidRPr="00AD29FC">
        <w:rPr>
          <w:rFonts w:ascii="宋体"/>
          <w:color w:val="404040"/>
        </w:rPr>
        <w:tab/>
      </w:r>
      <w:r w:rsidRPr="00AD29FC">
        <w:rPr>
          <w:rFonts w:ascii="宋体"/>
          <w:color w:val="404040"/>
        </w:rPr>
        <w:tab/>
      </w:r>
      <w:r w:rsidRPr="00AD29FC">
        <w:rPr>
          <w:rFonts w:ascii="宋体" w:hAnsi="宋体"/>
          <w:color w:val="404040"/>
        </w:rPr>
        <w:t>4</w:t>
      </w:r>
      <w:r w:rsidRPr="00AD29FC">
        <w:rPr>
          <w:rFonts w:ascii="宋体" w:hAnsi="宋体" w:hint="eastAsia"/>
          <w:color w:val="404040"/>
        </w:rPr>
        <w:t>、调用</w:t>
      </w:r>
      <w:r w:rsidRPr="00AD29FC">
        <w:rPr>
          <w:rFonts w:ascii="宋体" w:hAnsi="宋体"/>
          <w:color w:val="404040"/>
        </w:rPr>
        <w:t>bootStarp</w:t>
      </w:r>
      <w:r w:rsidRPr="00AD29FC">
        <w:rPr>
          <w:rFonts w:ascii="宋体" w:hAnsi="宋体" w:hint="eastAsia"/>
          <w:color w:val="404040"/>
        </w:rPr>
        <w:t>插件；</w:t>
      </w:r>
    </w:p>
    <w:p w:rsidR="0020423C" w:rsidRPr="00AD29FC" w:rsidRDefault="0020423C" w:rsidP="006B257F">
      <w:pPr>
        <w:jc w:val="left"/>
        <w:rPr>
          <w:rFonts w:ascii="宋体"/>
          <w:color w:val="404040"/>
        </w:rPr>
      </w:pPr>
    </w:p>
    <w:p w:rsidR="0020423C" w:rsidRDefault="0020423C" w:rsidP="00466D6C">
      <w:pPr>
        <w:jc w:val="left"/>
        <w:rPr>
          <w:rFonts w:ascii="宋体"/>
          <w:outline/>
          <w:color w:val="000000"/>
          <w:u w:val="thick"/>
          <w:shd w:val="pct10" w:color="auto" w:fill="FFFFFF"/>
        </w:rPr>
      </w:pPr>
      <w:r>
        <w:rPr>
          <w:rFonts w:ascii="宋体" w:hAnsi="宋体" w:hint="eastAsia"/>
          <w:b/>
          <w:u w:val="thick"/>
          <w:shd w:val="pct10" w:color="auto" w:fill="FFFFFF"/>
        </w:rPr>
        <w:t>教育背景</w:t>
      </w:r>
      <w:r w:rsidRPr="0023677D">
        <w:rPr>
          <w:rFonts w:ascii="宋体" w:hAnsi="宋体"/>
          <w:b/>
          <w:u w:val="thick"/>
          <w:shd w:val="pct10" w:color="auto" w:fill="FFFFFF"/>
        </w:rPr>
        <w:t xml:space="preserve">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                       </w:t>
      </w:r>
      <w:r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</w:t>
      </w:r>
    </w:p>
    <w:p w:rsidR="0020423C" w:rsidRPr="005045DF" w:rsidRDefault="0020423C" w:rsidP="00466D6C">
      <w:pPr>
        <w:jc w:val="left"/>
        <w:rPr>
          <w:rFonts w:ascii="宋体"/>
          <w:outline/>
          <w:color w:val="000000"/>
          <w:u w:val="thick"/>
          <w:shd w:val="pct10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3164"/>
        <w:gridCol w:w="2838"/>
        <w:gridCol w:w="1517"/>
      </w:tblGrid>
      <w:tr w:rsidR="0020423C" w:rsidRPr="003548D8" w:rsidTr="0030261A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423C" w:rsidRPr="003548D8" w:rsidRDefault="0020423C" w:rsidP="00BB10F5">
            <w:pPr>
              <w:spacing w:before="42" w:after="42" w:line="241" w:lineRule="atLeast"/>
              <w:rPr>
                <w:rFonts w:ascii="宋体" w:hAnsi="宋体" w:cs="宋体"/>
              </w:rPr>
            </w:pPr>
            <w:r w:rsidRPr="003548D8">
              <w:rPr>
                <w:rFonts w:ascii="宋体" w:hAnsi="宋体" w:cs="宋体"/>
              </w:rPr>
              <w:t>2009.09-2013.07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423C" w:rsidRPr="003548D8" w:rsidRDefault="0020423C" w:rsidP="0030261A">
            <w:pPr>
              <w:spacing w:before="42" w:after="42" w:line="241" w:lineRule="atLeast"/>
              <w:rPr>
                <w:rFonts w:ascii="宋体" w:cs="宋体"/>
              </w:rPr>
            </w:pPr>
            <w:r w:rsidRPr="003548D8">
              <w:rPr>
                <w:rFonts w:ascii="宋体" w:hAnsi="宋体" w:cs="宋体" w:hint="eastAsia"/>
                <w:b/>
                <w:bCs/>
              </w:rPr>
              <w:t>江西师范大学</w:t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20423C" w:rsidRPr="003548D8" w:rsidRDefault="0020423C" w:rsidP="0030261A">
            <w:pPr>
              <w:spacing w:before="42" w:after="42" w:line="241" w:lineRule="atLeast"/>
              <w:rPr>
                <w:rFonts w:ascii="宋体" w:cs="宋体"/>
              </w:rPr>
            </w:pPr>
            <w:r w:rsidRPr="003548D8">
              <w:rPr>
                <w:rFonts w:ascii="宋体" w:hAnsi="宋体" w:cs="宋体" w:hint="eastAsia"/>
                <w:b/>
                <w:bCs/>
              </w:rPr>
              <w:t>计算机软件服务外包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0423C" w:rsidRPr="003548D8" w:rsidRDefault="0020423C" w:rsidP="0030261A">
            <w:pPr>
              <w:spacing w:before="42" w:after="42" w:line="241" w:lineRule="atLeast"/>
              <w:jc w:val="right"/>
              <w:rPr>
                <w:rFonts w:ascii="宋体" w:cs="宋体"/>
              </w:rPr>
            </w:pPr>
            <w:r w:rsidRPr="003548D8">
              <w:rPr>
                <w:rFonts w:ascii="宋体" w:hAnsi="宋体" w:cs="宋体" w:hint="eastAsia"/>
                <w:b/>
                <w:bCs/>
              </w:rPr>
              <w:t>本科</w:t>
            </w:r>
          </w:p>
        </w:tc>
      </w:tr>
    </w:tbl>
    <w:p w:rsidR="0020423C" w:rsidRPr="0023677D" w:rsidRDefault="0020423C" w:rsidP="006B257F">
      <w:pPr>
        <w:jc w:val="left"/>
        <w:rPr>
          <w:b/>
        </w:rPr>
      </w:pPr>
    </w:p>
    <w:p w:rsidR="0020423C" w:rsidRPr="005045DF" w:rsidRDefault="0020423C" w:rsidP="00AD2997">
      <w:pPr>
        <w:jc w:val="left"/>
        <w:rPr>
          <w:rFonts w:ascii="宋体"/>
          <w:outline/>
          <w:color w:val="000000"/>
          <w:u w:val="thick"/>
          <w:shd w:val="pct10" w:color="auto" w:fill="FFFFFF"/>
        </w:rPr>
      </w:pPr>
      <w:r w:rsidRPr="0023677D">
        <w:rPr>
          <w:rFonts w:ascii="宋体" w:hAnsi="宋体" w:hint="eastAsia"/>
          <w:b/>
          <w:u w:val="thick"/>
          <w:shd w:val="pct10" w:color="auto" w:fill="FFFFFF"/>
        </w:rPr>
        <w:t>自我评价</w:t>
      </w:r>
      <w:r w:rsidRPr="0023677D">
        <w:rPr>
          <w:rFonts w:ascii="宋体" w:hAnsi="宋体"/>
          <w:b/>
          <w:u w:val="thick"/>
          <w:shd w:val="pct10" w:color="auto" w:fill="FFFFFF"/>
        </w:rPr>
        <w:t xml:space="preserve">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                       </w:t>
      </w:r>
      <w:r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</w:t>
      </w:r>
    </w:p>
    <w:p w:rsidR="0020423C" w:rsidRDefault="0020423C" w:rsidP="00AD2997">
      <w:pPr>
        <w:jc w:val="left"/>
      </w:pPr>
    </w:p>
    <w:p w:rsidR="0020423C" w:rsidRDefault="0020423C" w:rsidP="00AD2997">
      <w:pPr>
        <w:jc w:val="left"/>
      </w:pPr>
      <w:r>
        <w:t>1</w:t>
      </w:r>
      <w:r>
        <w:rPr>
          <w:rFonts w:hint="eastAsia"/>
        </w:rPr>
        <w:t>、对</w:t>
      </w:r>
      <w:r>
        <w:rPr>
          <w:rFonts w:hint="eastAsia"/>
          <w:noProof/>
        </w:rPr>
        <w:t>前端工作很感兴趣；</w:t>
      </w:r>
    </w:p>
    <w:p w:rsidR="0020423C" w:rsidRPr="0023677D" w:rsidRDefault="0020423C" w:rsidP="00AD2997">
      <w:pPr>
        <w:jc w:val="left"/>
      </w:pPr>
      <w:r>
        <w:t>2</w:t>
      </w:r>
      <w:r>
        <w:rPr>
          <w:rFonts w:hint="eastAsia"/>
        </w:rPr>
        <w:t>、善于学习交流，</w:t>
      </w:r>
      <w:r w:rsidRPr="0023677D">
        <w:rPr>
          <w:rFonts w:hint="eastAsia"/>
        </w:rPr>
        <w:t>常浏览</w:t>
      </w:r>
      <w:r>
        <w:rPr>
          <w:rFonts w:hint="eastAsia"/>
        </w:rPr>
        <w:t>慕课网等一些学习网站</w:t>
      </w:r>
      <w:r w:rsidRPr="0023677D">
        <w:rPr>
          <w:rFonts w:hint="eastAsia"/>
        </w:rPr>
        <w:t>，能够使用新的技术解决遇到的问题。</w:t>
      </w:r>
    </w:p>
    <w:p w:rsidR="0020423C" w:rsidRPr="0023677D" w:rsidRDefault="0020423C" w:rsidP="00AD2997">
      <w:pPr>
        <w:jc w:val="left"/>
      </w:pPr>
      <w:r>
        <w:t>3</w:t>
      </w:r>
      <w:r>
        <w:rPr>
          <w:rFonts w:hint="eastAsia"/>
        </w:rPr>
        <w:t>、</w:t>
      </w:r>
      <w:r w:rsidRPr="0023677D">
        <w:rPr>
          <w:rFonts w:hint="eastAsia"/>
        </w:rPr>
        <w:t>敢于迎接挑战，有良好的团队合作意识。</w:t>
      </w:r>
    </w:p>
    <w:p w:rsidR="0020423C" w:rsidRDefault="0020423C" w:rsidP="00AD2997">
      <w:pPr>
        <w:jc w:val="left"/>
      </w:pPr>
      <w:r>
        <w:t>4</w:t>
      </w:r>
      <w:r>
        <w:rPr>
          <w:rFonts w:hint="eastAsia"/>
        </w:rPr>
        <w:t>、</w:t>
      </w:r>
      <w:r w:rsidRPr="0023677D">
        <w:rPr>
          <w:rFonts w:hint="eastAsia"/>
        </w:rPr>
        <w:t>责任心强，能够吃苦，能够承受较强工作压力。</w:t>
      </w:r>
    </w:p>
    <w:p w:rsidR="0020423C" w:rsidRPr="0023677D" w:rsidRDefault="0020423C" w:rsidP="00AD2997">
      <w:pPr>
        <w:jc w:val="left"/>
      </w:pPr>
    </w:p>
    <w:p w:rsidR="0020423C" w:rsidRPr="0023677D" w:rsidRDefault="0020423C" w:rsidP="00AD2997">
      <w:pPr>
        <w:jc w:val="left"/>
        <w:rPr>
          <w:b/>
        </w:rPr>
      </w:pPr>
      <w:r w:rsidRPr="0023677D">
        <w:rPr>
          <w:rFonts w:ascii="宋体" w:hAnsi="宋体" w:hint="eastAsia"/>
          <w:b/>
          <w:u w:val="thick"/>
          <w:shd w:val="pct10" w:color="auto" w:fill="FFFFFF"/>
        </w:rPr>
        <w:t>兴趣爱好</w:t>
      </w:r>
      <w:r w:rsidRPr="0023677D">
        <w:rPr>
          <w:rFonts w:ascii="宋体" w:hAnsi="宋体"/>
          <w:b/>
          <w:u w:val="thick"/>
          <w:shd w:val="pct10" w:color="auto" w:fill="FFFFFF"/>
        </w:rPr>
        <w:t xml:space="preserve">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                              </w:t>
      </w:r>
      <w:r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                    </w:t>
      </w:r>
      <w:r w:rsidRPr="0023677D">
        <w:rPr>
          <w:rFonts w:ascii="宋体" w:hAnsi="宋体"/>
          <w:outline/>
          <w:color w:val="000000"/>
          <w:u w:val="thick"/>
          <w:shd w:val="pct10" w:color="auto" w:fill="FFFFFF"/>
        </w:rPr>
        <w:t xml:space="preserve"> </w:t>
      </w:r>
    </w:p>
    <w:p w:rsidR="0020423C" w:rsidRPr="00576C5A" w:rsidRDefault="0020423C" w:rsidP="00AD2997">
      <w:pPr>
        <w:jc w:val="left"/>
        <w:rPr>
          <w:sz w:val="28"/>
          <w:szCs w:val="28"/>
        </w:rPr>
      </w:pPr>
      <w:r>
        <w:rPr>
          <w:rFonts w:hint="eastAsia"/>
        </w:rPr>
        <w:t>喜欢运动，跑步、打</w:t>
      </w:r>
      <w:r w:rsidRPr="0023677D">
        <w:rPr>
          <w:rFonts w:hint="eastAsia"/>
        </w:rPr>
        <w:t>羽毛球</w:t>
      </w:r>
      <w:r>
        <w:rPr>
          <w:rFonts w:hint="eastAsia"/>
        </w:rPr>
        <w:t>等</w:t>
      </w:r>
      <w:r w:rsidRPr="00576C5A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20423C" w:rsidRDefault="0020423C"/>
    <w:sectPr w:rsidR="0020423C" w:rsidSect="0023677D">
      <w:pgSz w:w="11900" w:h="16840"/>
      <w:pgMar w:top="851" w:right="1134" w:bottom="85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23C" w:rsidRDefault="0020423C" w:rsidP="00371848">
      <w:r>
        <w:separator/>
      </w:r>
    </w:p>
  </w:endnote>
  <w:endnote w:type="continuationSeparator" w:id="0">
    <w:p w:rsidR="0020423C" w:rsidRDefault="0020423C" w:rsidP="00371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SongStd-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昒? 嫛???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23C" w:rsidRDefault="0020423C" w:rsidP="00371848">
      <w:r>
        <w:separator/>
      </w:r>
    </w:p>
  </w:footnote>
  <w:footnote w:type="continuationSeparator" w:id="0">
    <w:p w:rsidR="0020423C" w:rsidRDefault="0020423C" w:rsidP="003718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A0757"/>
    <w:multiLevelType w:val="hybridMultilevel"/>
    <w:tmpl w:val="3E22FF36"/>
    <w:lvl w:ilvl="0" w:tplc="D23A7588">
      <w:start w:val="1"/>
      <w:numFmt w:val="decimal"/>
      <w:lvlText w:val="%1、"/>
      <w:lvlJc w:val="left"/>
      <w:pPr>
        <w:ind w:left="720" w:hanging="7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997"/>
    <w:rsid w:val="00001E05"/>
    <w:rsid w:val="00002F7F"/>
    <w:rsid w:val="00006974"/>
    <w:rsid w:val="000077EA"/>
    <w:rsid w:val="00021170"/>
    <w:rsid w:val="0002192C"/>
    <w:rsid w:val="00042048"/>
    <w:rsid w:val="0005247A"/>
    <w:rsid w:val="000623E2"/>
    <w:rsid w:val="00066410"/>
    <w:rsid w:val="000673D1"/>
    <w:rsid w:val="00067F01"/>
    <w:rsid w:val="0008408E"/>
    <w:rsid w:val="0009586E"/>
    <w:rsid w:val="000A4E1F"/>
    <w:rsid w:val="000B1EE2"/>
    <w:rsid w:val="000B244F"/>
    <w:rsid w:val="000B34CF"/>
    <w:rsid w:val="000B56D7"/>
    <w:rsid w:val="000C2F2D"/>
    <w:rsid w:val="000C7EF7"/>
    <w:rsid w:val="000D54B6"/>
    <w:rsid w:val="000D6CE4"/>
    <w:rsid w:val="0011042D"/>
    <w:rsid w:val="00123297"/>
    <w:rsid w:val="001457FD"/>
    <w:rsid w:val="0015334E"/>
    <w:rsid w:val="00193884"/>
    <w:rsid w:val="001949E6"/>
    <w:rsid w:val="001A1612"/>
    <w:rsid w:val="001A27C0"/>
    <w:rsid w:val="001B6999"/>
    <w:rsid w:val="001C0789"/>
    <w:rsid w:val="001C4066"/>
    <w:rsid w:val="001D59C5"/>
    <w:rsid w:val="001E029B"/>
    <w:rsid w:val="001E4A46"/>
    <w:rsid w:val="001F556A"/>
    <w:rsid w:val="00202F44"/>
    <w:rsid w:val="0020423C"/>
    <w:rsid w:val="0022203B"/>
    <w:rsid w:val="0022659A"/>
    <w:rsid w:val="00227397"/>
    <w:rsid w:val="0023677D"/>
    <w:rsid w:val="00236A7E"/>
    <w:rsid w:val="00240C62"/>
    <w:rsid w:val="00253CEB"/>
    <w:rsid w:val="00254066"/>
    <w:rsid w:val="00255B74"/>
    <w:rsid w:val="00293BC9"/>
    <w:rsid w:val="0029721B"/>
    <w:rsid w:val="002C22CD"/>
    <w:rsid w:val="002C4515"/>
    <w:rsid w:val="002E0286"/>
    <w:rsid w:val="002E0C00"/>
    <w:rsid w:val="002F07C4"/>
    <w:rsid w:val="0030261A"/>
    <w:rsid w:val="00321A1D"/>
    <w:rsid w:val="00321C62"/>
    <w:rsid w:val="00345695"/>
    <w:rsid w:val="00351813"/>
    <w:rsid w:val="003548D8"/>
    <w:rsid w:val="0035689E"/>
    <w:rsid w:val="003605AA"/>
    <w:rsid w:val="00362ACB"/>
    <w:rsid w:val="00371848"/>
    <w:rsid w:val="00371F4F"/>
    <w:rsid w:val="003724E0"/>
    <w:rsid w:val="0037342A"/>
    <w:rsid w:val="003A0DD7"/>
    <w:rsid w:val="003A71B1"/>
    <w:rsid w:val="003B334F"/>
    <w:rsid w:val="003B535F"/>
    <w:rsid w:val="003D176A"/>
    <w:rsid w:val="003D2A44"/>
    <w:rsid w:val="003E2F21"/>
    <w:rsid w:val="003E4B50"/>
    <w:rsid w:val="003E6C48"/>
    <w:rsid w:val="003F4F07"/>
    <w:rsid w:val="004114FC"/>
    <w:rsid w:val="00412CE7"/>
    <w:rsid w:val="00424054"/>
    <w:rsid w:val="0042430A"/>
    <w:rsid w:val="00427705"/>
    <w:rsid w:val="00430ECC"/>
    <w:rsid w:val="004323C7"/>
    <w:rsid w:val="00434329"/>
    <w:rsid w:val="00450DEC"/>
    <w:rsid w:val="00466D6C"/>
    <w:rsid w:val="00473E71"/>
    <w:rsid w:val="00487433"/>
    <w:rsid w:val="004A0C50"/>
    <w:rsid w:val="004A2F1E"/>
    <w:rsid w:val="004A4779"/>
    <w:rsid w:val="004C5B22"/>
    <w:rsid w:val="004D1E79"/>
    <w:rsid w:val="004D5B3C"/>
    <w:rsid w:val="004D7755"/>
    <w:rsid w:val="004E7829"/>
    <w:rsid w:val="004F1BA0"/>
    <w:rsid w:val="00501827"/>
    <w:rsid w:val="005045DF"/>
    <w:rsid w:val="00513F77"/>
    <w:rsid w:val="00525EE0"/>
    <w:rsid w:val="005354B3"/>
    <w:rsid w:val="00535E19"/>
    <w:rsid w:val="0054196F"/>
    <w:rsid w:val="00552926"/>
    <w:rsid w:val="00574A8A"/>
    <w:rsid w:val="00576C5A"/>
    <w:rsid w:val="00591293"/>
    <w:rsid w:val="00593AA7"/>
    <w:rsid w:val="00596360"/>
    <w:rsid w:val="005A2793"/>
    <w:rsid w:val="005A319F"/>
    <w:rsid w:val="005B31DC"/>
    <w:rsid w:val="005C3B7E"/>
    <w:rsid w:val="005D1437"/>
    <w:rsid w:val="005E5B21"/>
    <w:rsid w:val="005F48C1"/>
    <w:rsid w:val="005F600A"/>
    <w:rsid w:val="00601161"/>
    <w:rsid w:val="006466BC"/>
    <w:rsid w:val="00647D73"/>
    <w:rsid w:val="00676450"/>
    <w:rsid w:val="0068219A"/>
    <w:rsid w:val="00682AC5"/>
    <w:rsid w:val="0068616E"/>
    <w:rsid w:val="006A0956"/>
    <w:rsid w:val="006B257F"/>
    <w:rsid w:val="006B579B"/>
    <w:rsid w:val="006C1758"/>
    <w:rsid w:val="006D1C58"/>
    <w:rsid w:val="006D3AAF"/>
    <w:rsid w:val="006D48B6"/>
    <w:rsid w:val="006D65D9"/>
    <w:rsid w:val="006F03C1"/>
    <w:rsid w:val="006F5A01"/>
    <w:rsid w:val="00711B9F"/>
    <w:rsid w:val="00714093"/>
    <w:rsid w:val="00724A02"/>
    <w:rsid w:val="00727E86"/>
    <w:rsid w:val="00740328"/>
    <w:rsid w:val="0075008B"/>
    <w:rsid w:val="00770D76"/>
    <w:rsid w:val="007734A7"/>
    <w:rsid w:val="00781762"/>
    <w:rsid w:val="007A3619"/>
    <w:rsid w:val="007A5394"/>
    <w:rsid w:val="007B41DE"/>
    <w:rsid w:val="007B672D"/>
    <w:rsid w:val="007B7242"/>
    <w:rsid w:val="007C35B4"/>
    <w:rsid w:val="007E1562"/>
    <w:rsid w:val="007E5219"/>
    <w:rsid w:val="007F1B83"/>
    <w:rsid w:val="007F1E6A"/>
    <w:rsid w:val="007F3599"/>
    <w:rsid w:val="007F5953"/>
    <w:rsid w:val="00802DD0"/>
    <w:rsid w:val="0081082D"/>
    <w:rsid w:val="008174F2"/>
    <w:rsid w:val="00821752"/>
    <w:rsid w:val="00821EF8"/>
    <w:rsid w:val="00834A53"/>
    <w:rsid w:val="0083610A"/>
    <w:rsid w:val="00837CA6"/>
    <w:rsid w:val="00844589"/>
    <w:rsid w:val="008517B1"/>
    <w:rsid w:val="008540FF"/>
    <w:rsid w:val="008672A3"/>
    <w:rsid w:val="0087127F"/>
    <w:rsid w:val="0089301D"/>
    <w:rsid w:val="008B2CCE"/>
    <w:rsid w:val="008C2287"/>
    <w:rsid w:val="008D4586"/>
    <w:rsid w:val="008D484F"/>
    <w:rsid w:val="008D6B6A"/>
    <w:rsid w:val="008F3608"/>
    <w:rsid w:val="009174E4"/>
    <w:rsid w:val="009217AA"/>
    <w:rsid w:val="009452D9"/>
    <w:rsid w:val="00950F04"/>
    <w:rsid w:val="009555B6"/>
    <w:rsid w:val="00983BC8"/>
    <w:rsid w:val="009A340D"/>
    <w:rsid w:val="009C2260"/>
    <w:rsid w:val="009C396F"/>
    <w:rsid w:val="009C4740"/>
    <w:rsid w:val="009C62CD"/>
    <w:rsid w:val="009D1299"/>
    <w:rsid w:val="009E24ED"/>
    <w:rsid w:val="009E3096"/>
    <w:rsid w:val="009E3537"/>
    <w:rsid w:val="009E40CA"/>
    <w:rsid w:val="00A04DFB"/>
    <w:rsid w:val="00A05F2E"/>
    <w:rsid w:val="00A11B3D"/>
    <w:rsid w:val="00A1601C"/>
    <w:rsid w:val="00A21C78"/>
    <w:rsid w:val="00A25AEE"/>
    <w:rsid w:val="00A30DE7"/>
    <w:rsid w:val="00A328DC"/>
    <w:rsid w:val="00A46934"/>
    <w:rsid w:val="00A55C18"/>
    <w:rsid w:val="00A670DB"/>
    <w:rsid w:val="00A97C41"/>
    <w:rsid w:val="00AC1294"/>
    <w:rsid w:val="00AC1952"/>
    <w:rsid w:val="00AC2ED7"/>
    <w:rsid w:val="00AC5ACD"/>
    <w:rsid w:val="00AD1944"/>
    <w:rsid w:val="00AD2140"/>
    <w:rsid w:val="00AD2997"/>
    <w:rsid w:val="00AD29FC"/>
    <w:rsid w:val="00AD3ADA"/>
    <w:rsid w:val="00AF7537"/>
    <w:rsid w:val="00B0759F"/>
    <w:rsid w:val="00B2044F"/>
    <w:rsid w:val="00B22AA8"/>
    <w:rsid w:val="00B366DF"/>
    <w:rsid w:val="00B653D9"/>
    <w:rsid w:val="00B722FE"/>
    <w:rsid w:val="00B7536A"/>
    <w:rsid w:val="00B77C54"/>
    <w:rsid w:val="00B93D8A"/>
    <w:rsid w:val="00BA4851"/>
    <w:rsid w:val="00BA7E18"/>
    <w:rsid w:val="00BB10F5"/>
    <w:rsid w:val="00BB54D8"/>
    <w:rsid w:val="00BC4B42"/>
    <w:rsid w:val="00BD0770"/>
    <w:rsid w:val="00BF1884"/>
    <w:rsid w:val="00BF3F88"/>
    <w:rsid w:val="00C01495"/>
    <w:rsid w:val="00C113D5"/>
    <w:rsid w:val="00C1444C"/>
    <w:rsid w:val="00C17C8A"/>
    <w:rsid w:val="00C21C41"/>
    <w:rsid w:val="00C229DB"/>
    <w:rsid w:val="00C33EAE"/>
    <w:rsid w:val="00C41638"/>
    <w:rsid w:val="00C703B8"/>
    <w:rsid w:val="00C91368"/>
    <w:rsid w:val="00C92B73"/>
    <w:rsid w:val="00C97D65"/>
    <w:rsid w:val="00CA06EF"/>
    <w:rsid w:val="00CA372A"/>
    <w:rsid w:val="00CC1F4F"/>
    <w:rsid w:val="00CC35B0"/>
    <w:rsid w:val="00CC4DA9"/>
    <w:rsid w:val="00CC77B5"/>
    <w:rsid w:val="00CF4DEC"/>
    <w:rsid w:val="00CF7470"/>
    <w:rsid w:val="00D036EA"/>
    <w:rsid w:val="00D1752B"/>
    <w:rsid w:val="00D35C4E"/>
    <w:rsid w:val="00D37279"/>
    <w:rsid w:val="00D568E1"/>
    <w:rsid w:val="00D60923"/>
    <w:rsid w:val="00D63248"/>
    <w:rsid w:val="00D81A67"/>
    <w:rsid w:val="00DA6CF6"/>
    <w:rsid w:val="00DC3863"/>
    <w:rsid w:val="00DC73C1"/>
    <w:rsid w:val="00DF443D"/>
    <w:rsid w:val="00E17EE1"/>
    <w:rsid w:val="00E266AB"/>
    <w:rsid w:val="00E30F93"/>
    <w:rsid w:val="00E406B9"/>
    <w:rsid w:val="00E55D3A"/>
    <w:rsid w:val="00E63717"/>
    <w:rsid w:val="00E66856"/>
    <w:rsid w:val="00E725FE"/>
    <w:rsid w:val="00E72E14"/>
    <w:rsid w:val="00E740A8"/>
    <w:rsid w:val="00E76688"/>
    <w:rsid w:val="00E914B6"/>
    <w:rsid w:val="00EF5AE8"/>
    <w:rsid w:val="00F03FAB"/>
    <w:rsid w:val="00F20821"/>
    <w:rsid w:val="00F22C52"/>
    <w:rsid w:val="00F25658"/>
    <w:rsid w:val="00F274A8"/>
    <w:rsid w:val="00F438CB"/>
    <w:rsid w:val="00F61424"/>
    <w:rsid w:val="00F703D3"/>
    <w:rsid w:val="00F727B0"/>
    <w:rsid w:val="00F75363"/>
    <w:rsid w:val="00F7790F"/>
    <w:rsid w:val="00F845C8"/>
    <w:rsid w:val="00FA747F"/>
    <w:rsid w:val="00FB1C6C"/>
    <w:rsid w:val="00FB509D"/>
    <w:rsid w:val="00FD0C38"/>
    <w:rsid w:val="00FD613B"/>
    <w:rsid w:val="00FE1A76"/>
    <w:rsid w:val="00FE3128"/>
    <w:rsid w:val="00FE6322"/>
    <w:rsid w:val="00FF0534"/>
    <w:rsid w:val="00FF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97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2997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AD299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37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184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1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1848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A74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747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929</TotalTime>
  <Pages>3</Pages>
  <Words>431</Words>
  <Characters>2462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SDWM</cp:lastModifiedBy>
  <cp:revision>779</cp:revision>
  <dcterms:created xsi:type="dcterms:W3CDTF">2015-11-03T09:24:00Z</dcterms:created>
  <dcterms:modified xsi:type="dcterms:W3CDTF">2015-11-06T08:05:00Z</dcterms:modified>
</cp:coreProperties>
</file>