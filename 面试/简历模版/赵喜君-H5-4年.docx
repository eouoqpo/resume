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5E" w:rsidRDefault="00006C5E">
      <w:pPr>
        <w:spacing w:line="360" w:lineRule="auto"/>
        <w:jc w:val="center"/>
        <w:rPr>
          <w:rFonts w:ascii="宋体" w:cs="宋体"/>
          <w:b/>
          <w:bCs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简历</w:t>
      </w:r>
    </w:p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27"/>
      </w:tblGrid>
      <w:tr w:rsidR="00006C5E" w:rsidTr="00B479A0">
        <w:trPr>
          <w:trHeight w:val="397"/>
          <w:jc w:val="center"/>
        </w:trPr>
        <w:tc>
          <w:tcPr>
            <w:tcW w:w="9762" w:type="dxa"/>
            <w:gridSpan w:val="4"/>
            <w:shd w:val="clear" w:color="auto" w:fill="99CCFF"/>
            <w:vAlign w:val="center"/>
          </w:tcPr>
          <w:p w:rsidR="00006C5E" w:rsidRDefault="00006C5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</w:tr>
      <w:tr w:rsidR="00006C5E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3472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赵喜君</w:t>
            </w:r>
          </w:p>
        </w:tc>
        <w:tc>
          <w:tcPr>
            <w:tcW w:w="1276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382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</w:tr>
      <w:tr w:rsidR="00006C5E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毕业时间</w:t>
            </w:r>
          </w:p>
        </w:tc>
        <w:tc>
          <w:tcPr>
            <w:tcW w:w="3472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Cs/>
                <w:color w:val="000000"/>
                <w:kern w:val="0"/>
                <w:szCs w:val="21"/>
              </w:rPr>
              <w:t>2011</w:t>
            </w:r>
            <w:r>
              <w:rPr>
                <w:rFonts w:ascii="宋体" w:cs="宋体" w:hint="eastAsia"/>
                <w:bCs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76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龄</w:t>
            </w:r>
          </w:p>
        </w:tc>
        <w:tc>
          <w:tcPr>
            <w:tcW w:w="382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26</w:t>
            </w:r>
          </w:p>
        </w:tc>
      </w:tr>
      <w:tr w:rsidR="00006C5E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业</w:t>
            </w:r>
          </w:p>
        </w:tc>
        <w:tc>
          <w:tcPr>
            <w:tcW w:w="3472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网络工程</w:t>
            </w:r>
          </w:p>
        </w:tc>
        <w:tc>
          <w:tcPr>
            <w:tcW w:w="1276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工作年限</w:t>
            </w:r>
          </w:p>
        </w:tc>
        <w:tc>
          <w:tcPr>
            <w:tcW w:w="3827" w:type="dxa"/>
            <w:vAlign w:val="center"/>
          </w:tcPr>
          <w:p w:rsidR="00006C5E" w:rsidRDefault="00006C5E" w:rsidP="00E3119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</w:p>
        </w:tc>
      </w:tr>
      <w:tr w:rsidR="00006C5E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3472" w:type="dxa"/>
            <w:vAlign w:val="center"/>
          </w:tcPr>
          <w:p w:rsidR="00006C5E" w:rsidRDefault="00006C5E">
            <w:pPr>
              <w:widowControl/>
              <w:spacing w:line="270" w:lineRule="atLeas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181 1989 0410</w:t>
            </w:r>
          </w:p>
        </w:tc>
        <w:tc>
          <w:tcPr>
            <w:tcW w:w="1276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382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1014118890@qq.com</w:t>
            </w:r>
          </w:p>
        </w:tc>
      </w:tr>
    </w:tbl>
    <w:p w:rsidR="00006C5E" w:rsidRDefault="00006C5E"/>
    <w:tbl>
      <w:tblPr>
        <w:tblW w:w="977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37"/>
      </w:tblGrid>
      <w:tr w:rsidR="00006C5E" w:rsidTr="00B479A0">
        <w:trPr>
          <w:trHeight w:val="397"/>
          <w:jc w:val="center"/>
        </w:trPr>
        <w:tc>
          <w:tcPr>
            <w:tcW w:w="9772" w:type="dxa"/>
            <w:gridSpan w:val="4"/>
            <w:shd w:val="clear" w:color="auto" w:fill="99CCFF"/>
            <w:vAlign w:val="center"/>
          </w:tcPr>
          <w:p w:rsidR="00006C5E" w:rsidRDefault="00006C5E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求职意向</w:t>
            </w:r>
          </w:p>
        </w:tc>
      </w:tr>
      <w:tr w:rsidR="00006C5E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期望岗位</w:t>
            </w:r>
          </w:p>
        </w:tc>
        <w:tc>
          <w:tcPr>
            <w:tcW w:w="3472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HTML5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开发工程师</w:t>
            </w:r>
          </w:p>
        </w:tc>
        <w:tc>
          <w:tcPr>
            <w:tcW w:w="1276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工作地点</w:t>
            </w:r>
          </w:p>
        </w:tc>
        <w:tc>
          <w:tcPr>
            <w:tcW w:w="383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北京</w:t>
            </w:r>
          </w:p>
        </w:tc>
      </w:tr>
      <w:tr w:rsidR="00006C5E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目前状况</w:t>
            </w:r>
          </w:p>
        </w:tc>
        <w:tc>
          <w:tcPr>
            <w:tcW w:w="3472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一周内可上岗</w:t>
            </w:r>
          </w:p>
        </w:tc>
        <w:tc>
          <w:tcPr>
            <w:tcW w:w="1276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工作性质</w:t>
            </w:r>
          </w:p>
        </w:tc>
        <w:tc>
          <w:tcPr>
            <w:tcW w:w="3837" w:type="dxa"/>
            <w:vAlign w:val="center"/>
          </w:tcPr>
          <w:p w:rsidR="00006C5E" w:rsidRDefault="00006C5E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全职</w:t>
            </w:r>
          </w:p>
        </w:tc>
      </w:tr>
    </w:tbl>
    <w:p w:rsidR="00006C5E" w:rsidRDefault="00006C5E"/>
    <w:tbl>
      <w:tblPr>
        <w:tblW w:w="9701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02"/>
      </w:tblGrid>
      <w:tr w:rsidR="00006C5E" w:rsidTr="00B479A0">
        <w:trPr>
          <w:trHeight w:val="369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 w:rsidR="00006C5E" w:rsidRDefault="00006C5E" w:rsidP="002632BD">
            <w:pPr>
              <w:widowControl/>
              <w:numPr>
                <w:ilvl w:val="0"/>
                <w:numId w:val="3"/>
              </w:numPr>
              <w:spacing w:line="360" w:lineRule="auto"/>
              <w:ind w:left="0" w:firstLine="0"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个人技能</w:t>
            </w:r>
          </w:p>
        </w:tc>
      </w:tr>
      <w:tr w:rsidR="00006C5E" w:rsidTr="00B479A0">
        <w:trPr>
          <w:trHeight w:val="369"/>
          <w:jc w:val="center"/>
        </w:trPr>
        <w:tc>
          <w:tcPr>
            <w:tcW w:w="9701" w:type="dxa"/>
            <w:gridSpan w:val="2"/>
            <w:vAlign w:val="center"/>
          </w:tcPr>
          <w:p w:rsidR="00006C5E" w:rsidRPr="0015122F" w:rsidRDefault="00006C5E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宋体" w:cs="Arial"/>
                <w:color w:val="000000"/>
                <w:szCs w:val="21"/>
              </w:rPr>
            </w:pPr>
            <w:r w:rsidRPr="0015122F">
              <w:rPr>
                <w:rFonts w:ascii="宋体" w:hAnsi="宋体"/>
                <w:szCs w:val="21"/>
              </w:rPr>
              <w:t>01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精通</w:t>
            </w:r>
            <w:r w:rsidRPr="0015122F">
              <w:rPr>
                <w:rFonts w:ascii="宋体" w:hAnsi="宋体"/>
                <w:color w:val="333333"/>
                <w:szCs w:val="21"/>
                <w:shd w:val="clear" w:color="auto" w:fill="FFFFFF"/>
              </w:rPr>
              <w:t>html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，</w:t>
            </w:r>
            <w:r w:rsidRPr="0015122F">
              <w:rPr>
                <w:rFonts w:ascii="宋体" w:hAnsi="宋体"/>
                <w:color w:val="333333"/>
                <w:szCs w:val="21"/>
                <w:shd w:val="clear" w:color="auto" w:fill="FFFFFF"/>
              </w:rPr>
              <w:t>css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，熟悉页面架构和布局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。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02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熟悉</w:t>
            </w:r>
            <w:r w:rsidRPr="0015122F">
              <w:rPr>
                <w:rFonts w:ascii="宋体" w:hAnsi="宋体"/>
                <w:color w:val="333333"/>
                <w:szCs w:val="21"/>
                <w:shd w:val="clear" w:color="auto" w:fill="FFFFFF"/>
              </w:rPr>
              <w:t>html5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和</w:t>
            </w:r>
            <w:r w:rsidRPr="0015122F">
              <w:rPr>
                <w:rFonts w:ascii="宋体" w:hAnsi="宋体"/>
                <w:color w:val="333333"/>
                <w:szCs w:val="21"/>
                <w:shd w:val="clear" w:color="auto" w:fill="FFFFFF"/>
              </w:rPr>
              <w:t>css3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的新特性，并在项目中灵活运用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。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03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能高效地解决浏览器兼容问题，持续的优化前端体验和页面响应速度。</w:t>
            </w:r>
          </w:p>
          <w:p w:rsidR="00006C5E" w:rsidRPr="0015122F" w:rsidRDefault="00006C5E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宋体"/>
                <w:szCs w:val="21"/>
              </w:rPr>
            </w:pPr>
            <w:r w:rsidRPr="0015122F">
              <w:rPr>
                <w:rFonts w:ascii="宋体" w:hAnsi="宋体"/>
                <w:szCs w:val="21"/>
              </w:rPr>
              <w:t>04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熟练手写原生</w:t>
            </w:r>
            <w:r w:rsidRPr="0015122F">
              <w:rPr>
                <w:rFonts w:ascii="宋体" w:hAnsi="宋体"/>
                <w:color w:val="333333"/>
                <w:szCs w:val="21"/>
                <w:shd w:val="clear" w:color="auto" w:fill="FFFFFF"/>
              </w:rPr>
              <w:t>JavaScript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代码，了解</w:t>
            </w:r>
            <w:r w:rsidRPr="0015122F">
              <w:rPr>
                <w:rFonts w:ascii="宋体" w:hAnsi="宋体"/>
                <w:color w:val="333333"/>
                <w:szCs w:val="21"/>
                <w:shd w:val="clear" w:color="auto" w:fill="FFFFFF"/>
              </w:rPr>
              <w:t>JS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性能优化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。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 xml:space="preserve">  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05</w:t>
            </w:r>
            <w:r w:rsidRPr="0015122F">
              <w:rPr>
                <w:rFonts w:ascii="宋体" w:hAnsi="宋体" w:hint="eastAsia"/>
                <w:szCs w:val="21"/>
              </w:rPr>
              <w:t>、熟练使用</w:t>
            </w:r>
            <w:r w:rsidRPr="0015122F">
              <w:rPr>
                <w:rFonts w:ascii="宋体" w:hAnsi="宋体"/>
                <w:szCs w:val="21"/>
              </w:rPr>
              <w:t>HBuilder</w:t>
            </w:r>
            <w:r w:rsidRPr="0015122F">
              <w:rPr>
                <w:rFonts w:ascii="宋体" w:hAnsi="宋体" w:hint="eastAsia"/>
                <w:szCs w:val="21"/>
              </w:rPr>
              <w:t>等开发工具。</w:t>
            </w:r>
          </w:p>
          <w:p w:rsidR="00006C5E" w:rsidRDefault="00006C5E" w:rsidP="00151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宋体"/>
                <w:szCs w:val="21"/>
              </w:rPr>
            </w:pPr>
            <w:r w:rsidRPr="0015122F">
              <w:rPr>
                <w:rFonts w:ascii="宋体" w:hAnsi="宋体"/>
                <w:szCs w:val="21"/>
              </w:rPr>
              <w:t>06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熟练运用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>HTML5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的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>canvas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动画制作。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07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能够熟练运用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>Juery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，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>zepto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等框架</w:t>
            </w:r>
            <w:r w:rsidRPr="0015122F">
              <w:rPr>
                <w:rFonts w:ascii="宋体" w:hAnsi="宋体" w:hint="eastAsia"/>
                <w:szCs w:val="21"/>
              </w:rPr>
              <w:t>。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08</w:t>
            </w:r>
            <w:r w:rsidRPr="0015122F">
              <w:rPr>
                <w:rFonts w:ascii="宋体" w:hAnsi="宋体" w:hint="eastAsia"/>
                <w:szCs w:val="21"/>
              </w:rPr>
              <w:t>、熟练使用</w:t>
            </w:r>
            <w:r w:rsidRPr="0015122F">
              <w:rPr>
                <w:rFonts w:ascii="宋体" w:hAnsi="宋体"/>
                <w:szCs w:val="21"/>
              </w:rPr>
              <w:t>JSON</w:t>
            </w:r>
            <w:r w:rsidRPr="0015122F">
              <w:rPr>
                <w:rFonts w:ascii="宋体" w:hAnsi="宋体" w:hint="eastAsia"/>
                <w:szCs w:val="21"/>
              </w:rPr>
              <w:t>解析和</w:t>
            </w:r>
            <w:r w:rsidRPr="0015122F">
              <w:rPr>
                <w:rFonts w:ascii="宋体" w:hAnsi="宋体"/>
                <w:szCs w:val="21"/>
              </w:rPr>
              <w:t>XML</w:t>
            </w:r>
            <w:r w:rsidRPr="0015122F">
              <w:rPr>
                <w:rFonts w:ascii="宋体" w:hAnsi="宋体" w:hint="eastAsia"/>
                <w:szCs w:val="21"/>
              </w:rPr>
              <w:t>解析。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09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熟悉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>Ajax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等开发技术</w:t>
            </w:r>
            <w:r w:rsidRPr="0015122F">
              <w:rPr>
                <w:rFonts w:ascii="宋体" w:hAnsi="宋体" w:hint="eastAsia"/>
                <w:szCs w:val="21"/>
              </w:rPr>
              <w:t>。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10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具有良好的代码风格与程序架构</w:t>
            </w:r>
            <w:r w:rsidRPr="0015122F">
              <w:rPr>
                <w:rFonts w:ascii="宋体" w:hAnsi="宋体" w:hint="eastAsia"/>
                <w:szCs w:val="21"/>
              </w:rPr>
              <w:t>。</w:t>
            </w:r>
          </w:p>
          <w:p w:rsidR="00006C5E" w:rsidRPr="0015122F" w:rsidRDefault="00006C5E" w:rsidP="00151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宋体"/>
                <w:szCs w:val="21"/>
              </w:rPr>
            </w:pPr>
            <w:r w:rsidRPr="004A3E43">
              <w:rPr>
                <w:rFonts w:ascii="宋体" w:hAnsi="宋体"/>
                <w:szCs w:val="21"/>
              </w:rPr>
              <w:t>11</w:t>
            </w:r>
            <w:r w:rsidRPr="004A3E43">
              <w:rPr>
                <w:rFonts w:ascii="宋体" w:hAnsi="宋体" w:hint="eastAsia"/>
                <w:szCs w:val="21"/>
              </w:rPr>
              <w:t>、</w:t>
            </w:r>
            <w:r w:rsidRPr="004A3E43">
              <w:rPr>
                <w:rFonts w:ascii="宋体" w:cs="宋体" w:hint="eastAsia"/>
                <w:kern w:val="0"/>
                <w:szCs w:val="21"/>
                <w:lang w:val="zh-CN"/>
              </w:rPr>
              <w:t>熟练掌握</w:t>
            </w:r>
            <w:r w:rsidRPr="004A3E43">
              <w:rPr>
                <w:rFonts w:ascii="宋体" w:cs="宋体"/>
                <w:kern w:val="0"/>
                <w:szCs w:val="21"/>
                <w:lang w:val="zh-CN"/>
              </w:rPr>
              <w:t>firebug</w:t>
            </w:r>
            <w:r w:rsidRPr="004A3E43">
              <w:rPr>
                <w:rFonts w:ascii="宋体" w:cs="宋体" w:hint="eastAsia"/>
                <w:kern w:val="0"/>
                <w:szCs w:val="21"/>
                <w:lang w:val="zh-CN"/>
              </w:rPr>
              <w:t>调试工具处理</w:t>
            </w:r>
            <w:r w:rsidRPr="004A3E43">
              <w:rPr>
                <w:rFonts w:ascii="宋体" w:cs="宋体"/>
                <w:kern w:val="0"/>
                <w:szCs w:val="21"/>
                <w:lang w:val="zh-CN"/>
              </w:rPr>
              <w:t>bug</w:t>
            </w:r>
            <w:r w:rsidRPr="004A3E43">
              <w:rPr>
                <w:rFonts w:ascii="宋体" w:cs="宋体" w:hint="eastAsia"/>
                <w:kern w:val="0"/>
                <w:szCs w:val="21"/>
                <w:lang w:val="zh-CN"/>
              </w:rPr>
              <w:t>问题。</w:t>
            </w:r>
            <w:r w:rsidRPr="0015122F">
              <w:rPr>
                <w:rFonts w:ascii="宋体"/>
                <w:szCs w:val="21"/>
              </w:rPr>
              <w:br/>
            </w:r>
            <w:r w:rsidRPr="0015122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  <w:r w:rsidRPr="0015122F">
              <w:rPr>
                <w:rFonts w:ascii="宋体" w:hAnsi="宋体" w:hint="eastAsia"/>
                <w:szCs w:val="21"/>
              </w:rPr>
              <w:t>、精通各种手机适配。</w:t>
            </w:r>
          </w:p>
          <w:p w:rsidR="00006C5E" w:rsidRPr="0015122F" w:rsidRDefault="00006C5E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宋体"/>
                <w:szCs w:val="21"/>
              </w:rPr>
            </w:pPr>
            <w:r w:rsidRPr="0015122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  <w:r w:rsidRPr="0015122F">
              <w:rPr>
                <w:rFonts w:ascii="宋体" w:hAnsi="宋体" w:hint="eastAsia"/>
                <w:szCs w:val="21"/>
              </w:rPr>
              <w:t>、精通微信场景开发。</w:t>
            </w:r>
          </w:p>
          <w:p w:rsidR="00006C5E" w:rsidRPr="0015122F" w:rsidRDefault="00006C5E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宋体"/>
                <w:szCs w:val="21"/>
              </w:rPr>
            </w:pPr>
            <w:r w:rsidRPr="0015122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具有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>PC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端，</w:t>
            </w:r>
            <w:r w:rsidRPr="0015122F">
              <w:rPr>
                <w:rFonts w:ascii="宋体" w:hAnsi="宋体" w:cs="Arial"/>
                <w:color w:val="000000"/>
                <w:szCs w:val="21"/>
              </w:rPr>
              <w:t>WebApp</w:t>
            </w:r>
            <w:r w:rsidRPr="0015122F">
              <w:rPr>
                <w:rFonts w:ascii="宋体" w:hAnsi="宋体" w:cs="Arial" w:hint="eastAsia"/>
                <w:color w:val="000000"/>
                <w:szCs w:val="21"/>
              </w:rPr>
              <w:t>前端开发经验</w:t>
            </w:r>
            <w:r w:rsidRPr="0015122F">
              <w:rPr>
                <w:rFonts w:ascii="宋体" w:hAnsi="宋体" w:hint="eastAsia"/>
                <w:szCs w:val="21"/>
              </w:rPr>
              <w:t>。</w:t>
            </w:r>
          </w:p>
          <w:p w:rsidR="00006C5E" w:rsidRPr="004E7318" w:rsidRDefault="00006C5E" w:rsidP="004A3E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 w:rsidRPr="0015122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  <w:r w:rsidRPr="0015122F">
              <w:rPr>
                <w:rFonts w:ascii="宋体" w:hAnsi="宋体" w:hint="eastAsia"/>
                <w:szCs w:val="21"/>
              </w:rPr>
              <w:t>、</w:t>
            </w:r>
            <w:r w:rsidRPr="0015122F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热爱前端技术，热衷于新技术的探究，有较强的快速学习能力和沟通配合能力</w:t>
            </w:r>
            <w:r w:rsidRPr="0015122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06C5E" w:rsidTr="00B479A0">
        <w:trPr>
          <w:trHeight w:val="397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 w:rsidR="00006C5E" w:rsidRDefault="00006C5E">
            <w:pPr>
              <w:widowControl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工作</w:t>
            </w:r>
            <w:r>
              <w:rPr>
                <w:rFonts w:ascii="宋体" w:hAnsi="宋体" w:hint="eastAsia"/>
                <w:b/>
                <w:bCs/>
                <w:szCs w:val="21"/>
              </w:rPr>
              <w:t>经历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Pr="002632BD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工作单位</w:t>
            </w:r>
            <w:r w:rsidRPr="002632B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006C5E" w:rsidRPr="000105AF" w:rsidRDefault="00006C5E" w:rsidP="005E6F22">
            <w:pPr>
              <w:spacing w:line="360" w:lineRule="auto"/>
              <w:rPr>
                <w:rFonts w:ascii="宋体"/>
                <w:szCs w:val="21"/>
              </w:rPr>
            </w:pPr>
            <w:r w:rsidRPr="000105AF">
              <w:rPr>
                <w:rFonts w:ascii="Arial" w:hAnsi="Arial" w:cs="Arial" w:hint="eastAsia"/>
                <w:color w:val="000000"/>
                <w:szCs w:val="21"/>
              </w:rPr>
              <w:t>北京码投信息技术有限公司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Pr="002632BD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hint="eastAsia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 w:rsidR="00006C5E" w:rsidRPr="000105AF" w:rsidRDefault="00006C5E" w:rsidP="00E3119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2013</w:t>
            </w:r>
            <w:r>
              <w:rPr>
                <w:rFonts w:ascii="宋体"/>
                <w:szCs w:val="21"/>
              </w:rPr>
              <w:t>.12</w:t>
            </w:r>
            <w:r w:rsidRPr="000105AF">
              <w:rPr>
                <w:rFonts w:ascii="宋体" w:hAnsi="宋体"/>
                <w:szCs w:val="21"/>
              </w:rPr>
              <w:t>-2015.</w:t>
            </w:r>
            <w:r w:rsidRPr="000105AF">
              <w:rPr>
                <w:rFonts w:ascii="宋体"/>
                <w:szCs w:val="21"/>
              </w:rPr>
              <w:t>10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Pr="002632BD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职</w:t>
            </w:r>
            <w:r w:rsidRPr="002632BD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</w:t>
            </w: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位：</w:t>
            </w:r>
          </w:p>
        </w:tc>
        <w:tc>
          <w:tcPr>
            <w:tcW w:w="8302" w:type="dxa"/>
            <w:vAlign w:val="center"/>
          </w:tcPr>
          <w:p w:rsidR="00006C5E" w:rsidRPr="000105AF" w:rsidRDefault="00006C5E" w:rsidP="005E6F22">
            <w:pPr>
              <w:spacing w:line="360" w:lineRule="auto"/>
              <w:rPr>
                <w:rFonts w:ascii="宋体"/>
                <w:szCs w:val="21"/>
              </w:rPr>
            </w:pPr>
            <w:r w:rsidRPr="000105AF">
              <w:rPr>
                <w:rFonts w:ascii="宋体" w:hAnsi="宋体" w:cs="宋体"/>
                <w:color w:val="000000"/>
                <w:kern w:val="0"/>
                <w:szCs w:val="21"/>
              </w:rPr>
              <w:t>HTML5</w:t>
            </w:r>
            <w:r w:rsidRPr="000105AF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开发工程师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Pr="002632BD" w:rsidRDefault="00006C5E" w:rsidP="00A83D5A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工作单位</w:t>
            </w:r>
            <w:r w:rsidRPr="002632B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006C5E" w:rsidRPr="000105AF" w:rsidRDefault="00006C5E" w:rsidP="00A83D5A">
            <w:pPr>
              <w:spacing w:line="360" w:lineRule="auto"/>
              <w:rPr>
                <w:rFonts w:ascii="宋体"/>
                <w:szCs w:val="21"/>
              </w:rPr>
            </w:pPr>
            <w:r w:rsidRPr="000105AF">
              <w:rPr>
                <w:rFonts w:ascii="Arial" w:hAnsi="Arial" w:cs="Arial" w:hint="eastAsia"/>
                <w:color w:val="000000"/>
                <w:szCs w:val="21"/>
              </w:rPr>
              <w:t>哈尔滨庆功林泵业有限公司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Pr="002632BD" w:rsidRDefault="00006C5E" w:rsidP="00A83D5A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hint="eastAsia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 w:rsidR="00006C5E" w:rsidRPr="000105AF" w:rsidRDefault="00006C5E" w:rsidP="000105AF">
            <w:pPr>
              <w:spacing w:line="360" w:lineRule="auto"/>
              <w:rPr>
                <w:rFonts w:ascii="宋体"/>
                <w:szCs w:val="21"/>
              </w:rPr>
            </w:pPr>
            <w:r w:rsidRPr="000105AF">
              <w:rPr>
                <w:rFonts w:ascii="宋体" w:hAnsi="宋体"/>
                <w:szCs w:val="21"/>
              </w:rPr>
              <w:t>2011</w:t>
            </w:r>
            <w:r w:rsidRPr="000105AF">
              <w:rPr>
                <w:rFonts w:ascii="宋体"/>
                <w:szCs w:val="21"/>
              </w:rPr>
              <w:t>.0</w:t>
            </w:r>
            <w:r w:rsidRPr="000105AF">
              <w:rPr>
                <w:rFonts w:ascii="宋体" w:hAnsi="宋体"/>
                <w:szCs w:val="21"/>
              </w:rPr>
              <w:t>8-2013</w:t>
            </w:r>
            <w:r>
              <w:rPr>
                <w:rFonts w:ascii="宋体"/>
                <w:szCs w:val="21"/>
              </w:rPr>
              <w:t>.06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Pr="002632BD" w:rsidRDefault="00006C5E" w:rsidP="00A83D5A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职</w:t>
            </w:r>
            <w:r w:rsidRPr="002632BD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</w:t>
            </w: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位：</w:t>
            </w:r>
          </w:p>
        </w:tc>
        <w:tc>
          <w:tcPr>
            <w:tcW w:w="8302" w:type="dxa"/>
            <w:vAlign w:val="center"/>
          </w:tcPr>
          <w:p w:rsidR="00006C5E" w:rsidRPr="000105AF" w:rsidRDefault="00006C5E" w:rsidP="00A83D5A">
            <w:pPr>
              <w:spacing w:line="360" w:lineRule="auto"/>
              <w:rPr>
                <w:rFonts w:ascii="宋体"/>
                <w:szCs w:val="21"/>
              </w:rPr>
            </w:pPr>
            <w:r w:rsidRPr="000105AF">
              <w:rPr>
                <w:rFonts w:ascii="Arial" w:hAnsi="Arial" w:cs="Arial" w:hint="eastAsia"/>
                <w:color w:val="000000"/>
                <w:szCs w:val="21"/>
              </w:rPr>
              <w:t>网络管理员</w:t>
            </w:r>
          </w:p>
        </w:tc>
      </w:tr>
    </w:tbl>
    <w:p w:rsidR="00006C5E" w:rsidRDefault="00006C5E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006C5E" w:rsidTr="00B479A0">
        <w:trPr>
          <w:trHeight w:val="397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 w:rsidR="00006C5E" w:rsidRDefault="00006C5E"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 w:rsidR="00006C5E" w:rsidTr="00B479A0">
        <w:trPr>
          <w:jc w:val="center"/>
        </w:trPr>
        <w:tc>
          <w:tcPr>
            <w:tcW w:w="9762" w:type="dxa"/>
            <w:gridSpan w:val="2"/>
            <w:vAlign w:val="center"/>
          </w:tcPr>
          <w:p w:rsidR="00006C5E" w:rsidRDefault="00006C5E" w:rsidP="009539D5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PC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端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+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移动端项目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Default="00006C5E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006C5E" w:rsidRDefault="00006C5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句子迷（已上线）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Default="00006C5E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 w:rsidR="00006C5E" w:rsidRDefault="00006C5E" w:rsidP="00514169">
            <w:pPr>
              <w:spacing w:line="360" w:lineRule="auto"/>
              <w:rPr>
                <w:rFonts w:ascii="宋体"/>
                <w:szCs w:val="21"/>
              </w:rPr>
            </w:pPr>
            <w:r w:rsidRPr="009539D5">
              <w:rPr>
                <w:rFonts w:ascii="宋体" w:hAnsi="宋体"/>
                <w:szCs w:val="21"/>
              </w:rPr>
              <w:t>HBuilder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SVN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 w:hint="eastAsia"/>
                <w:szCs w:val="21"/>
              </w:rPr>
              <w:t>手机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Default="00006C5E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63" w:type="dxa"/>
            <w:vAlign w:val="center"/>
          </w:tcPr>
          <w:p w:rsidR="00006C5E" w:rsidRDefault="00006C5E" w:rsidP="00331C71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Default="00006C5E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 w:rsidR="00006C5E" w:rsidRPr="00F72544" w:rsidRDefault="00006C5E" w:rsidP="00F72544">
            <w:pPr>
              <w:spacing w:line="360" w:lineRule="auto"/>
              <w:rPr>
                <w:rFonts w:ascii="宋体"/>
                <w:szCs w:val="21"/>
              </w:rPr>
            </w:pPr>
            <w:r w:rsidRPr="00F72544">
              <w:rPr>
                <w:rFonts w:ascii="Tahoma" w:hAnsi="Tahoma" w:cs="Tahoma" w:hint="eastAsia"/>
                <w:color w:val="333333"/>
                <w:szCs w:val="21"/>
              </w:rPr>
              <w:t>这个网站是专注于佳句美句的发布收藏和分享交流社区。在这里，可以轻松发布和收藏喜欢的句子，和同好谈论感兴趣的佳句妙语、诗词歌赋。这是一个方便发布和收藏好句子的个人网络摘抄本网站，一个方便分享和讨论的句子社区。每个人在这里都可以轻松找到自己喜欢的句子、名家和有共同品味的人，能够分析人们的喜好并计算出您可能感兴趣的句子和用户推荐给您。</w:t>
            </w:r>
          </w:p>
        </w:tc>
      </w:tr>
      <w:tr w:rsidR="00006C5E" w:rsidTr="00B479A0">
        <w:trPr>
          <w:jc w:val="center"/>
        </w:trPr>
        <w:tc>
          <w:tcPr>
            <w:tcW w:w="1399" w:type="dxa"/>
            <w:vAlign w:val="center"/>
          </w:tcPr>
          <w:p w:rsidR="00006C5E" w:rsidRDefault="00006C5E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06C5E" w:rsidRDefault="00006C5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、负责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端和移动端布局的设计与实现；</w:t>
            </w:r>
          </w:p>
          <w:p w:rsidR="00006C5E" w:rsidRDefault="00006C5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、负责完成移动端的适配；</w:t>
            </w:r>
          </w:p>
          <w:p w:rsidR="00006C5E" w:rsidRDefault="00006C5E" w:rsidP="00E71B4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、负责登录、注册功能的实现。</w:t>
            </w:r>
          </w:p>
        </w:tc>
      </w:tr>
    </w:tbl>
    <w:p w:rsidR="00006C5E" w:rsidRDefault="00006C5E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006C5E" w:rsidTr="00FC426B">
        <w:trPr>
          <w:jc w:val="center"/>
        </w:trPr>
        <w:tc>
          <w:tcPr>
            <w:tcW w:w="9762" w:type="dxa"/>
            <w:gridSpan w:val="2"/>
            <w:vAlign w:val="center"/>
          </w:tcPr>
          <w:p w:rsidR="00006C5E" w:rsidRDefault="00006C5E" w:rsidP="00FC426B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PC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端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+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移动端项目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DF09B3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 w:hint="eastAsia"/>
                <w:szCs w:val="21"/>
              </w:rPr>
              <w:t>车生活（已交付）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FC426B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/>
                <w:szCs w:val="21"/>
              </w:rPr>
              <w:t>HBuilder</w:t>
            </w:r>
            <w:r w:rsidRPr="00DF09B3">
              <w:rPr>
                <w:rFonts w:ascii="宋体" w:hAnsi="宋体" w:hint="eastAsia"/>
                <w:szCs w:val="21"/>
              </w:rPr>
              <w:t>、</w:t>
            </w:r>
            <w:r w:rsidRPr="00DF09B3">
              <w:rPr>
                <w:rFonts w:ascii="宋体" w:hAnsi="宋体"/>
                <w:szCs w:val="21"/>
              </w:rPr>
              <w:t>SVN</w:t>
            </w:r>
            <w:r w:rsidRPr="00DF09B3">
              <w:rPr>
                <w:rFonts w:ascii="宋体" w:hAnsi="宋体" w:hint="eastAsia"/>
                <w:szCs w:val="21"/>
              </w:rPr>
              <w:t>、</w:t>
            </w:r>
            <w:r w:rsidRPr="00DF09B3">
              <w:rPr>
                <w:rFonts w:ascii="宋体" w:hAnsi="宋体"/>
                <w:szCs w:val="21"/>
              </w:rPr>
              <w:t>Android</w:t>
            </w:r>
            <w:r w:rsidRPr="00DF09B3">
              <w:rPr>
                <w:rFonts w:ascii="宋体" w:hAnsi="宋体" w:hint="eastAsia"/>
                <w:szCs w:val="21"/>
              </w:rPr>
              <w:t>手机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DF09B3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/>
                <w:szCs w:val="21"/>
              </w:rPr>
              <w:t>12</w:t>
            </w:r>
            <w:r w:rsidRPr="00DF09B3"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006C5E" w:rsidRPr="00F72544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DF09B3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 w:cs="宋体" w:hint="eastAsia"/>
                <w:kern w:val="0"/>
                <w:szCs w:val="21"/>
              </w:rPr>
              <w:t>该项目采用</w:t>
            </w:r>
            <w:r w:rsidRPr="00DF09B3">
              <w:rPr>
                <w:rFonts w:ascii="宋体" w:hAnsi="宋体" w:cs="宋体"/>
                <w:kern w:val="0"/>
                <w:szCs w:val="21"/>
              </w:rPr>
              <w:t>html5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DF09B3">
              <w:rPr>
                <w:rFonts w:ascii="宋体" w:hAnsi="宋体" w:cs="宋体"/>
                <w:kern w:val="0"/>
                <w:szCs w:val="21"/>
              </w:rPr>
              <w:t>css3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DF09B3">
              <w:rPr>
                <w:rFonts w:ascii="宋体" w:hAnsi="宋体" w:cs="宋体"/>
                <w:kern w:val="0"/>
                <w:szCs w:val="21"/>
              </w:rPr>
              <w:t>zepto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等主流技术来实现页面，该项目后台采用</w:t>
            </w:r>
            <w:r w:rsidRPr="00DF09B3">
              <w:rPr>
                <w:rFonts w:ascii="宋体" w:hAnsi="宋体" w:cs="宋体"/>
                <w:kern w:val="0"/>
                <w:szCs w:val="21"/>
              </w:rPr>
              <w:t>mysql+php+mvc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的开发模式来进行开发，该项目涉及买车、卖车、估价、答疑、置换等几个板块。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DF09B3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1.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负责用</w:t>
            </w:r>
            <w:r w:rsidRPr="00DF09B3">
              <w:rPr>
                <w:rFonts w:ascii="宋体" w:hAnsi="宋体" w:cs="宋体"/>
                <w:kern w:val="0"/>
                <w:szCs w:val="21"/>
              </w:rPr>
              <w:t>html5/css3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技术开发页面；</w:t>
            </w:r>
            <w:r w:rsidRPr="00DF09B3">
              <w:rPr>
                <w:rFonts w:ascii="宋体" w:cs="宋体"/>
                <w:kern w:val="0"/>
                <w:szCs w:val="21"/>
              </w:rPr>
              <w:br/>
            </w:r>
            <w:r w:rsidRPr="00DF09B3">
              <w:rPr>
                <w:rFonts w:ascii="宋体" w:hAnsi="宋体" w:cs="宋体"/>
                <w:kern w:val="0"/>
                <w:szCs w:val="21"/>
              </w:rPr>
              <w:t>2.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负责编写移动端的代码；</w:t>
            </w:r>
            <w:r w:rsidRPr="00DF09B3">
              <w:rPr>
                <w:rFonts w:ascii="宋体" w:cs="宋体"/>
                <w:kern w:val="0"/>
                <w:szCs w:val="21"/>
              </w:rPr>
              <w:br/>
            </w:r>
            <w:r w:rsidRPr="00DF09B3">
              <w:rPr>
                <w:rFonts w:ascii="宋体" w:hAnsi="宋体" w:cs="宋体"/>
                <w:kern w:val="0"/>
                <w:szCs w:val="21"/>
              </w:rPr>
              <w:t>3.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与产品、后台开发人员一起完成项目的开发。</w:t>
            </w:r>
          </w:p>
        </w:tc>
      </w:tr>
    </w:tbl>
    <w:p w:rsidR="00006C5E" w:rsidRDefault="00006C5E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006C5E" w:rsidTr="00FC426B">
        <w:trPr>
          <w:jc w:val="center"/>
        </w:trPr>
        <w:tc>
          <w:tcPr>
            <w:tcW w:w="9762" w:type="dxa"/>
            <w:gridSpan w:val="2"/>
            <w:vAlign w:val="center"/>
          </w:tcPr>
          <w:p w:rsidR="00006C5E" w:rsidRDefault="00006C5E" w:rsidP="00FC426B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PC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端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+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移动端项目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FC426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我会投资</w:t>
            </w:r>
            <w:r w:rsidRPr="00DF09B3">
              <w:rPr>
                <w:rFonts w:ascii="宋体" w:hAnsi="宋体" w:hint="eastAsia"/>
                <w:szCs w:val="21"/>
              </w:rPr>
              <w:t>（已交付）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FC426B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/>
                <w:szCs w:val="21"/>
              </w:rPr>
              <w:t>HBuilder</w:t>
            </w:r>
            <w:r w:rsidRPr="00DF09B3">
              <w:rPr>
                <w:rFonts w:ascii="宋体" w:hAnsi="宋体" w:hint="eastAsia"/>
                <w:szCs w:val="21"/>
              </w:rPr>
              <w:t>、</w:t>
            </w:r>
            <w:r w:rsidRPr="00DF09B3">
              <w:rPr>
                <w:rFonts w:ascii="宋体" w:hAnsi="宋体"/>
                <w:szCs w:val="21"/>
              </w:rPr>
              <w:t>SVN</w:t>
            </w:r>
            <w:r w:rsidRPr="00DF09B3">
              <w:rPr>
                <w:rFonts w:ascii="宋体" w:hAnsi="宋体" w:hint="eastAsia"/>
                <w:szCs w:val="21"/>
              </w:rPr>
              <w:t>、</w:t>
            </w:r>
            <w:r w:rsidRPr="00DF09B3">
              <w:rPr>
                <w:rFonts w:ascii="宋体" w:hAnsi="宋体"/>
                <w:szCs w:val="21"/>
              </w:rPr>
              <w:t>Android</w:t>
            </w:r>
            <w:r w:rsidRPr="00DF09B3">
              <w:rPr>
                <w:rFonts w:ascii="宋体" w:hAnsi="宋体" w:hint="eastAsia"/>
                <w:szCs w:val="21"/>
              </w:rPr>
              <w:t>手机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FC426B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/>
                <w:szCs w:val="21"/>
              </w:rPr>
              <w:t>16</w:t>
            </w:r>
            <w:r w:rsidRPr="00DF09B3"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006C5E" w:rsidRPr="00F72544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FC426B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 w:cs="宋体" w:hint="eastAsia"/>
                <w:kern w:val="0"/>
                <w:szCs w:val="21"/>
              </w:rPr>
              <w:t>该项目采用</w:t>
            </w:r>
            <w:r w:rsidRPr="00DF09B3">
              <w:rPr>
                <w:rFonts w:ascii="宋体" w:hAnsi="宋体" w:cs="宋体"/>
                <w:kern w:val="0"/>
                <w:szCs w:val="21"/>
              </w:rPr>
              <w:t>HTML/css/JS/PHP/mysql/ajax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主流</w:t>
            </w:r>
            <w:r w:rsidRPr="00DF09B3">
              <w:rPr>
                <w:rFonts w:ascii="宋体" w:hAnsi="宋体" w:cs="宋体"/>
                <w:kern w:val="0"/>
                <w:szCs w:val="21"/>
              </w:rPr>
              <w:t>web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架构开发，涉及账号关联、搜索、移动应用、分页。</w:t>
            </w:r>
          </w:p>
        </w:tc>
      </w:tr>
      <w:tr w:rsidR="00006C5E" w:rsidTr="00FC426B">
        <w:trPr>
          <w:jc w:val="center"/>
        </w:trPr>
        <w:tc>
          <w:tcPr>
            <w:tcW w:w="1399" w:type="dxa"/>
            <w:vAlign w:val="center"/>
          </w:tcPr>
          <w:p w:rsidR="00006C5E" w:rsidRDefault="00006C5E" w:rsidP="00FC426B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06C5E" w:rsidRPr="00DF09B3" w:rsidRDefault="00006C5E" w:rsidP="00DF09B3">
            <w:pPr>
              <w:spacing w:line="360" w:lineRule="auto"/>
              <w:rPr>
                <w:rFonts w:ascii="宋体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1.</w:t>
            </w:r>
            <w:r w:rsidRPr="00DF09B3">
              <w:rPr>
                <w:rFonts w:ascii="宋体" w:hAnsi="宋体"/>
                <w:szCs w:val="21"/>
              </w:rPr>
              <w:t xml:space="preserve"> </w:t>
            </w:r>
            <w:r w:rsidRPr="00DF09B3">
              <w:rPr>
                <w:rFonts w:ascii="宋体" w:hAnsi="宋体" w:hint="eastAsia"/>
                <w:szCs w:val="21"/>
              </w:rPr>
              <w:t>负责</w:t>
            </w:r>
            <w:r w:rsidRPr="00DF09B3">
              <w:rPr>
                <w:rFonts w:ascii="宋体" w:hAnsi="宋体"/>
                <w:szCs w:val="21"/>
              </w:rPr>
              <w:t>PC</w:t>
            </w:r>
            <w:r w:rsidRPr="00DF09B3">
              <w:rPr>
                <w:rFonts w:ascii="宋体" w:hAnsi="宋体" w:hint="eastAsia"/>
                <w:szCs w:val="21"/>
              </w:rPr>
              <w:t>端和移动端布局的设计与实现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；</w:t>
            </w:r>
            <w:r w:rsidRPr="00DF09B3">
              <w:rPr>
                <w:rFonts w:ascii="宋体" w:cs="宋体"/>
                <w:kern w:val="0"/>
                <w:szCs w:val="21"/>
              </w:rPr>
              <w:br/>
            </w:r>
            <w:r w:rsidRPr="00DF09B3">
              <w:rPr>
                <w:rFonts w:ascii="宋体" w:hAnsi="宋体" w:cs="宋体"/>
                <w:kern w:val="0"/>
                <w:szCs w:val="21"/>
              </w:rPr>
              <w:t>2.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网站前端的页面制作、优化、以及</w:t>
            </w:r>
            <w:r w:rsidRPr="00DF09B3">
              <w:rPr>
                <w:rFonts w:ascii="宋体" w:hAnsi="宋体" w:cs="宋体"/>
                <w:kern w:val="0"/>
                <w:szCs w:val="21"/>
              </w:rPr>
              <w:t>JS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互动效果的实现，</w:t>
            </w:r>
            <w:r w:rsidRPr="00DF09B3">
              <w:rPr>
                <w:rFonts w:ascii="宋体" w:cs="宋体"/>
                <w:kern w:val="0"/>
                <w:szCs w:val="21"/>
              </w:rPr>
              <w:br/>
            </w:r>
            <w:r w:rsidRPr="00DF09B3">
              <w:rPr>
                <w:rFonts w:ascii="宋体" w:hAnsi="宋体" w:cs="宋体"/>
                <w:kern w:val="0"/>
                <w:szCs w:val="21"/>
              </w:rPr>
              <w:t>3.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调试网站页面的不同兼容问题；</w:t>
            </w:r>
            <w:r w:rsidRPr="00DF09B3">
              <w:rPr>
                <w:rFonts w:ascii="宋体" w:cs="宋体"/>
                <w:kern w:val="0"/>
                <w:szCs w:val="21"/>
              </w:rPr>
              <w:br/>
            </w:r>
            <w:r w:rsidRPr="00DF09B3">
              <w:rPr>
                <w:rFonts w:ascii="宋体" w:hAnsi="宋体" w:cs="宋体"/>
                <w:kern w:val="0"/>
                <w:szCs w:val="21"/>
              </w:rPr>
              <w:t>4.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制作优化页面的代码，并增加交互动态功能。</w:t>
            </w:r>
          </w:p>
        </w:tc>
      </w:tr>
    </w:tbl>
    <w:p w:rsidR="00006C5E" w:rsidRDefault="00006C5E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43"/>
        <w:gridCol w:w="20"/>
      </w:tblGrid>
      <w:tr w:rsidR="00006C5E" w:rsidTr="00F96725">
        <w:trPr>
          <w:jc w:val="center"/>
        </w:trPr>
        <w:tc>
          <w:tcPr>
            <w:tcW w:w="9762" w:type="dxa"/>
            <w:gridSpan w:val="3"/>
            <w:vAlign w:val="center"/>
          </w:tcPr>
          <w:p w:rsidR="00006C5E" w:rsidRDefault="00006C5E" w:rsidP="00F96725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PC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端项目</w:t>
            </w:r>
          </w:p>
        </w:tc>
      </w:tr>
      <w:tr w:rsidR="00006C5E" w:rsidTr="00F96725">
        <w:trPr>
          <w:gridAfter w:val="1"/>
          <w:wAfter w:w="20" w:type="dxa"/>
          <w:jc w:val="center"/>
        </w:trPr>
        <w:tc>
          <w:tcPr>
            <w:tcW w:w="1399" w:type="dxa"/>
            <w:vAlign w:val="center"/>
          </w:tcPr>
          <w:p w:rsidR="00006C5E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43" w:type="dxa"/>
            <w:vAlign w:val="center"/>
          </w:tcPr>
          <w:p w:rsidR="00006C5E" w:rsidRPr="00F96725" w:rsidRDefault="00006C5E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F96725">
              <w:rPr>
                <w:rFonts w:ascii="宋体" w:hAnsi="宋体" w:cs="宋体" w:hint="eastAsia"/>
                <w:kern w:val="0"/>
                <w:szCs w:val="21"/>
              </w:rPr>
              <w:t>妈妈说</w:t>
            </w:r>
            <w:r w:rsidRPr="00F96725">
              <w:rPr>
                <w:rFonts w:ascii="宋体" w:hAnsi="宋体" w:hint="eastAsia"/>
                <w:szCs w:val="21"/>
              </w:rPr>
              <w:t>（已上线）</w:t>
            </w:r>
          </w:p>
        </w:tc>
      </w:tr>
      <w:tr w:rsidR="00006C5E" w:rsidTr="00F96725">
        <w:trPr>
          <w:gridAfter w:val="1"/>
          <w:wAfter w:w="20" w:type="dxa"/>
          <w:jc w:val="center"/>
        </w:trPr>
        <w:tc>
          <w:tcPr>
            <w:tcW w:w="1399" w:type="dxa"/>
            <w:vAlign w:val="center"/>
          </w:tcPr>
          <w:p w:rsidR="00006C5E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43" w:type="dxa"/>
            <w:vAlign w:val="center"/>
          </w:tcPr>
          <w:p w:rsidR="00006C5E" w:rsidRPr="00F96725" w:rsidRDefault="00006C5E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F96725">
              <w:rPr>
                <w:rFonts w:ascii="宋体" w:hAnsi="宋体"/>
                <w:szCs w:val="21"/>
              </w:rPr>
              <w:t>HBuilder</w:t>
            </w:r>
          </w:p>
        </w:tc>
      </w:tr>
      <w:tr w:rsidR="00006C5E" w:rsidTr="00F96725">
        <w:trPr>
          <w:gridAfter w:val="1"/>
          <w:wAfter w:w="20" w:type="dxa"/>
          <w:jc w:val="center"/>
        </w:trPr>
        <w:tc>
          <w:tcPr>
            <w:tcW w:w="1399" w:type="dxa"/>
            <w:vAlign w:val="center"/>
          </w:tcPr>
          <w:p w:rsidR="00006C5E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43" w:type="dxa"/>
            <w:vAlign w:val="center"/>
          </w:tcPr>
          <w:p w:rsidR="00006C5E" w:rsidRPr="00F96725" w:rsidRDefault="00006C5E" w:rsidP="00331C71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F96725">
              <w:rPr>
                <w:rFonts w:ascii="宋体" w:hAnsi="宋体"/>
                <w:szCs w:val="21"/>
              </w:rPr>
              <w:t>12</w:t>
            </w:r>
            <w:r w:rsidRPr="00F96725"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006C5E" w:rsidTr="00F96725">
        <w:trPr>
          <w:gridAfter w:val="1"/>
          <w:wAfter w:w="20" w:type="dxa"/>
          <w:jc w:val="center"/>
        </w:trPr>
        <w:tc>
          <w:tcPr>
            <w:tcW w:w="1399" w:type="dxa"/>
            <w:vAlign w:val="center"/>
          </w:tcPr>
          <w:p w:rsidR="00006C5E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43" w:type="dxa"/>
            <w:vAlign w:val="center"/>
          </w:tcPr>
          <w:p w:rsidR="00006C5E" w:rsidRPr="00F96725" w:rsidRDefault="00006C5E" w:rsidP="00006C5E">
            <w:pPr>
              <w:spacing w:line="360" w:lineRule="auto"/>
              <w:ind w:leftChars="50" w:left="31680"/>
              <w:rPr>
                <w:rFonts w:ascii="宋体"/>
                <w:szCs w:val="21"/>
              </w:rPr>
            </w:pPr>
            <w:r w:rsidRPr="00F96725">
              <w:rPr>
                <w:rFonts w:ascii="宋体" w:hAnsi="宋体" w:cs="宋体" w:hint="eastAsia"/>
                <w:kern w:val="0"/>
                <w:szCs w:val="21"/>
              </w:rPr>
              <w:t>妈妈说是为中国乃至全球华人的家庭提供永久记录孩子成长历程，方便分享育儿经验。超值抢购海外与国产高端生活用品的网络社区。</w:t>
            </w:r>
          </w:p>
        </w:tc>
      </w:tr>
      <w:tr w:rsidR="00006C5E" w:rsidTr="00F96725">
        <w:trPr>
          <w:gridAfter w:val="1"/>
          <w:wAfter w:w="20" w:type="dxa"/>
          <w:jc w:val="center"/>
        </w:trPr>
        <w:tc>
          <w:tcPr>
            <w:tcW w:w="1399" w:type="dxa"/>
            <w:vAlign w:val="center"/>
          </w:tcPr>
          <w:p w:rsidR="00006C5E" w:rsidRDefault="00006C5E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43" w:type="dxa"/>
            <w:vAlign w:val="center"/>
          </w:tcPr>
          <w:p w:rsidR="00006C5E" w:rsidRPr="00F96725" w:rsidRDefault="00006C5E" w:rsidP="005E6F22">
            <w:pPr>
              <w:spacing w:line="360" w:lineRule="auto"/>
              <w:ind w:left="360" w:hanging="360"/>
              <w:rPr>
                <w:rFonts w:ascii="宋体" w:cs="宋体"/>
                <w:kern w:val="0"/>
                <w:szCs w:val="21"/>
              </w:rPr>
            </w:pPr>
            <w:r w:rsidRPr="00F96725">
              <w:rPr>
                <w:rFonts w:ascii="宋体" w:hAnsi="宋体" w:cs="宋体"/>
                <w:kern w:val="0"/>
                <w:szCs w:val="21"/>
              </w:rPr>
              <w:t>1.</w:t>
            </w:r>
            <w:r w:rsidRPr="00F96725">
              <w:rPr>
                <w:rFonts w:ascii="宋体" w:hAnsi="宋体" w:cs="宋体" w:hint="eastAsia"/>
                <w:kern w:val="0"/>
                <w:szCs w:val="21"/>
              </w:rPr>
              <w:t>运用</w:t>
            </w:r>
            <w:r w:rsidRPr="00F96725">
              <w:rPr>
                <w:rFonts w:ascii="宋体" w:hAnsi="宋体" w:cs="宋体"/>
                <w:kern w:val="0"/>
                <w:szCs w:val="21"/>
              </w:rPr>
              <w:t>HTML/CSS/JAVAscript</w:t>
            </w:r>
            <w:r w:rsidRPr="00F96725">
              <w:rPr>
                <w:rFonts w:ascii="宋体" w:hAnsi="宋体" w:cs="宋体" w:hint="eastAsia"/>
                <w:kern w:val="0"/>
                <w:szCs w:val="21"/>
              </w:rPr>
              <w:t>等各种</w:t>
            </w:r>
            <w:r w:rsidRPr="00F96725">
              <w:rPr>
                <w:rFonts w:ascii="宋体" w:hAnsi="宋体" w:cs="宋体"/>
                <w:kern w:val="0"/>
                <w:szCs w:val="21"/>
              </w:rPr>
              <w:t>WEB</w:t>
            </w:r>
            <w:r w:rsidRPr="00F96725">
              <w:rPr>
                <w:rFonts w:ascii="宋体" w:hAnsi="宋体" w:cs="宋体" w:hint="eastAsia"/>
                <w:kern w:val="0"/>
                <w:szCs w:val="21"/>
              </w:rPr>
              <w:t>技术进行本产品的界面开发；</w:t>
            </w:r>
          </w:p>
          <w:p w:rsidR="00006C5E" w:rsidRPr="00F96725" w:rsidRDefault="00006C5E" w:rsidP="005E6F22">
            <w:pPr>
              <w:spacing w:line="360" w:lineRule="auto"/>
              <w:ind w:left="360" w:hanging="360"/>
              <w:rPr>
                <w:rFonts w:ascii="宋体" w:cs="宋体"/>
                <w:kern w:val="0"/>
                <w:szCs w:val="21"/>
              </w:rPr>
            </w:pPr>
            <w:r w:rsidRPr="00F96725">
              <w:rPr>
                <w:rFonts w:ascii="宋体" w:hAnsi="宋体" w:cs="宋体"/>
                <w:kern w:val="0"/>
                <w:szCs w:val="21"/>
              </w:rPr>
              <w:t>2.</w:t>
            </w:r>
            <w:r w:rsidRPr="00F96725">
              <w:rPr>
                <w:rFonts w:ascii="宋体" w:hAnsi="宋体" w:cs="宋体" w:hint="eastAsia"/>
                <w:kern w:val="0"/>
                <w:szCs w:val="21"/>
              </w:rPr>
              <w:t>本产品整体页面结构优化及样式层结构的设计优化；</w:t>
            </w:r>
          </w:p>
          <w:p w:rsidR="00006C5E" w:rsidRPr="00F96725" w:rsidRDefault="00006C5E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F96725">
              <w:rPr>
                <w:rFonts w:ascii="宋体" w:hAnsi="宋体" w:cs="宋体"/>
                <w:kern w:val="0"/>
                <w:szCs w:val="21"/>
              </w:rPr>
              <w:t>3.</w:t>
            </w:r>
            <w:r w:rsidRPr="00F96725">
              <w:rPr>
                <w:rFonts w:ascii="宋体" w:hAnsi="宋体" w:cs="宋体" w:hint="eastAsia"/>
                <w:kern w:val="0"/>
                <w:szCs w:val="21"/>
              </w:rPr>
              <w:t>配合后台开发人员完成项目的开发。</w:t>
            </w:r>
          </w:p>
        </w:tc>
      </w:tr>
    </w:tbl>
    <w:p w:rsidR="00006C5E" w:rsidRDefault="00006C5E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62"/>
      </w:tblGrid>
      <w:tr w:rsidR="00006C5E" w:rsidTr="00B479A0">
        <w:trPr>
          <w:trHeight w:val="397"/>
          <w:jc w:val="center"/>
        </w:trPr>
        <w:tc>
          <w:tcPr>
            <w:tcW w:w="9762" w:type="dxa"/>
            <w:shd w:val="clear" w:color="auto" w:fill="99CCFF"/>
            <w:vAlign w:val="center"/>
          </w:tcPr>
          <w:p w:rsidR="00006C5E" w:rsidRDefault="00006C5E">
            <w:pPr>
              <w:numPr>
                <w:ilvl w:val="0"/>
                <w:numId w:val="5"/>
              </w:num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教育背景</w:t>
            </w:r>
          </w:p>
        </w:tc>
      </w:tr>
      <w:tr w:rsidR="00006C5E" w:rsidTr="00B479A0">
        <w:trPr>
          <w:jc w:val="center"/>
        </w:trPr>
        <w:tc>
          <w:tcPr>
            <w:tcW w:w="9762" w:type="dxa"/>
            <w:vAlign w:val="center"/>
          </w:tcPr>
          <w:p w:rsidR="00006C5E" w:rsidRDefault="00006C5E" w:rsidP="00006C5E">
            <w:pPr>
              <w:spacing w:line="360" w:lineRule="auto"/>
              <w:ind w:firstLineChars="200" w:firstLine="31680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2008.09-2011.07   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黑龙江农业工程职业学院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网络工程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专科</w:t>
            </w:r>
          </w:p>
        </w:tc>
        <w:bookmarkStart w:id="0" w:name="_GoBack"/>
        <w:bookmarkEnd w:id="0"/>
      </w:tr>
    </w:tbl>
    <w:p w:rsidR="00006C5E" w:rsidRPr="006D6116" w:rsidRDefault="00006C5E" w:rsidP="00A22D3A"/>
    <w:sectPr w:rsidR="00006C5E" w:rsidRPr="006D6116" w:rsidSect="00B479A0">
      <w:pgSz w:w="11906" w:h="16838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C5E" w:rsidRDefault="00006C5E" w:rsidP="004A3E43">
      <w:r>
        <w:separator/>
      </w:r>
    </w:p>
  </w:endnote>
  <w:endnote w:type="continuationSeparator" w:id="0">
    <w:p w:rsidR="00006C5E" w:rsidRDefault="00006C5E" w:rsidP="004A3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C5E" w:rsidRDefault="00006C5E" w:rsidP="004A3E43">
      <w:r>
        <w:separator/>
      </w:r>
    </w:p>
  </w:footnote>
  <w:footnote w:type="continuationSeparator" w:id="0">
    <w:p w:rsidR="00006C5E" w:rsidRDefault="00006C5E" w:rsidP="004A3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3ED"/>
    <w:multiLevelType w:val="multilevel"/>
    <w:tmpl w:val="0BBA13ED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39E4477"/>
    <w:multiLevelType w:val="multilevel"/>
    <w:tmpl w:val="139E44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177C13"/>
    <w:multiLevelType w:val="multilevel"/>
    <w:tmpl w:val="1F177C1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5CB155A"/>
    <w:multiLevelType w:val="multilevel"/>
    <w:tmpl w:val="25CB15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F31B12"/>
    <w:multiLevelType w:val="multilevel"/>
    <w:tmpl w:val="28F31B1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94B6C47"/>
    <w:multiLevelType w:val="multilevel"/>
    <w:tmpl w:val="294B6C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EC0A15"/>
    <w:multiLevelType w:val="multilevel"/>
    <w:tmpl w:val="29EC0A15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36772FF1"/>
    <w:multiLevelType w:val="multilevel"/>
    <w:tmpl w:val="36772FF1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3B99119E"/>
    <w:multiLevelType w:val="multilevel"/>
    <w:tmpl w:val="3B9911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D657EF3"/>
    <w:multiLevelType w:val="multilevel"/>
    <w:tmpl w:val="3D657EF3"/>
    <w:lvl w:ilvl="0">
      <w:start w:val="1"/>
      <w:numFmt w:val="bullet"/>
      <w:lvlText w:val=""/>
      <w:lvlJc w:val="left"/>
      <w:pPr>
        <w:ind w:left="51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0">
    <w:nsid w:val="408315D3"/>
    <w:multiLevelType w:val="multilevel"/>
    <w:tmpl w:val="408315D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5504CB2"/>
    <w:multiLevelType w:val="multilevel"/>
    <w:tmpl w:val="0BBA13ED"/>
    <w:lvl w:ilvl="0">
      <w:start w:val="1"/>
      <w:numFmt w:val="decimal"/>
      <w:lvlText w:val="%1、"/>
      <w:lvlJc w:val="left"/>
      <w:pPr>
        <w:ind w:left="397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7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9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71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3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5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7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9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817" w:hanging="420"/>
      </w:pPr>
      <w:rPr>
        <w:rFonts w:cs="Times New Roman"/>
      </w:rPr>
    </w:lvl>
  </w:abstractNum>
  <w:abstractNum w:abstractNumId="12">
    <w:nsid w:val="49B74359"/>
    <w:multiLevelType w:val="multilevel"/>
    <w:tmpl w:val="49B74359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38F4B5C"/>
    <w:multiLevelType w:val="multilevel"/>
    <w:tmpl w:val="538F4B5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6C5E"/>
    <w:rsid w:val="000105AF"/>
    <w:rsid w:val="00066B3C"/>
    <w:rsid w:val="000C5DB1"/>
    <w:rsid w:val="001065DB"/>
    <w:rsid w:val="00114FD2"/>
    <w:rsid w:val="0015122F"/>
    <w:rsid w:val="00155AAA"/>
    <w:rsid w:val="00172A27"/>
    <w:rsid w:val="001E4DF4"/>
    <w:rsid w:val="00200EE5"/>
    <w:rsid w:val="002632BD"/>
    <w:rsid w:val="00273955"/>
    <w:rsid w:val="00284812"/>
    <w:rsid w:val="002A4A5B"/>
    <w:rsid w:val="002C0800"/>
    <w:rsid w:val="002E716D"/>
    <w:rsid w:val="00331C71"/>
    <w:rsid w:val="003E2847"/>
    <w:rsid w:val="003E62C0"/>
    <w:rsid w:val="00436A8F"/>
    <w:rsid w:val="0047722C"/>
    <w:rsid w:val="004A3E43"/>
    <w:rsid w:val="004D7A68"/>
    <w:rsid w:val="004E7318"/>
    <w:rsid w:val="004E7DE2"/>
    <w:rsid w:val="00502BAE"/>
    <w:rsid w:val="00514169"/>
    <w:rsid w:val="00557AA8"/>
    <w:rsid w:val="005938F7"/>
    <w:rsid w:val="00596088"/>
    <w:rsid w:val="005E58B8"/>
    <w:rsid w:val="005E6F22"/>
    <w:rsid w:val="00612797"/>
    <w:rsid w:val="00635314"/>
    <w:rsid w:val="006D0FB6"/>
    <w:rsid w:val="006D6116"/>
    <w:rsid w:val="007013EC"/>
    <w:rsid w:val="00741B0E"/>
    <w:rsid w:val="00745AE6"/>
    <w:rsid w:val="00767D12"/>
    <w:rsid w:val="007A7477"/>
    <w:rsid w:val="007D4BAF"/>
    <w:rsid w:val="008C5D67"/>
    <w:rsid w:val="009402CA"/>
    <w:rsid w:val="009539D5"/>
    <w:rsid w:val="009743FA"/>
    <w:rsid w:val="009A1BF3"/>
    <w:rsid w:val="009B384F"/>
    <w:rsid w:val="00A22D3A"/>
    <w:rsid w:val="00A83D5A"/>
    <w:rsid w:val="00B479A0"/>
    <w:rsid w:val="00B91F5E"/>
    <w:rsid w:val="00C35BE6"/>
    <w:rsid w:val="00CB7FA2"/>
    <w:rsid w:val="00CD463C"/>
    <w:rsid w:val="00DC4852"/>
    <w:rsid w:val="00DF09B3"/>
    <w:rsid w:val="00DF30A2"/>
    <w:rsid w:val="00E31192"/>
    <w:rsid w:val="00E71B43"/>
    <w:rsid w:val="00EE6CE9"/>
    <w:rsid w:val="00F35FC6"/>
    <w:rsid w:val="00F72544"/>
    <w:rsid w:val="00F96725"/>
    <w:rsid w:val="00FA77DB"/>
    <w:rsid w:val="00FC12FC"/>
    <w:rsid w:val="00FC426B"/>
    <w:rsid w:val="00FC7171"/>
    <w:rsid w:val="00FE45BE"/>
    <w:rsid w:val="00FE62DC"/>
    <w:rsid w:val="05BE22A3"/>
    <w:rsid w:val="32E0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35FC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5FC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F3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character" w:styleId="LineNumber">
    <w:name w:val="line number"/>
    <w:basedOn w:val="DefaultParagraphFont"/>
    <w:uiPriority w:val="99"/>
    <w:rsid w:val="00F35FC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99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241</TotalTime>
  <Pages>3</Pages>
  <Words>255</Words>
  <Characters>1457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/>
  <dc:creator>zoo</dc:creator>
  <cp:keywords/>
  <dc:description/>
  <cp:lastModifiedBy>SDWM</cp:lastModifiedBy>
  <cp:revision>18</cp:revision>
  <dcterms:created xsi:type="dcterms:W3CDTF">2008-12-26T08:45:00Z</dcterms:created>
  <dcterms:modified xsi:type="dcterms:W3CDTF">2015-11-06T03:07:00Z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